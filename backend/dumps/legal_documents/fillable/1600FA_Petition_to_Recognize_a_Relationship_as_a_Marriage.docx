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4608"/>
        <w:gridCol w:w="4608"/>
      </w:tblGrid>
      <w:tr w:rsidR="00AA4543" w:rsidRPr="00D423C1" w:rsidTr="00F93282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AA4543" w:rsidRPr="00987BD8" w:rsidRDefault="00AA4543" w:rsidP="00F93282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  <w:vAlign w:val="bottom"/>
          </w:tcPr>
          <w:p w:rsidR="00AA4543" w:rsidRPr="00D423C1" w:rsidRDefault="00A739FC" w:rsidP="00F93282">
            <w:pPr>
              <w:spacing w:before="0" w:after="0"/>
              <w:jc w:val="right"/>
              <w:rPr>
                <w:b/>
                <w:szCs w:val="24"/>
              </w:rPr>
            </w:pPr>
            <w:r w:rsidRPr="00D423C1">
              <w:rPr>
                <w:b/>
                <w:szCs w:val="24"/>
              </w:rPr>
              <w:t>This is a Tier 2 case</w:t>
            </w:r>
            <w:r w:rsidR="00AA4543" w:rsidRPr="00D423C1">
              <w:rPr>
                <w:b/>
                <w:szCs w:val="24"/>
              </w:rPr>
              <w:t>.</w:t>
            </w:r>
          </w:p>
        </w:tc>
      </w:tr>
      <w:tr w:rsidR="00AA4543" w:rsidRPr="00D423C1" w:rsidTr="00F93282">
        <w:trPr>
          <w:gridAfter w:val="1"/>
          <w:wAfter w:w="4608" w:type="dxa"/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AA4543" w:rsidRPr="00D423C1" w:rsidRDefault="00AA4543" w:rsidP="00F93282">
            <w:pPr>
              <w:spacing w:before="0" w:after="0"/>
              <w:rPr>
                <w:sz w:val="16"/>
                <w:szCs w:val="16"/>
              </w:rPr>
            </w:pPr>
            <w:r w:rsidRPr="00D423C1">
              <w:rPr>
                <w:sz w:val="16"/>
                <w:szCs w:val="16"/>
              </w:rPr>
              <w:t>Name</w:t>
            </w:r>
          </w:p>
        </w:tc>
      </w:tr>
      <w:tr w:rsidR="00D1326F" w:rsidRPr="00D423C1" w:rsidTr="00D1326F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D1326F" w:rsidRPr="00D423C1" w:rsidRDefault="00D1326F" w:rsidP="00F93282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  <w:vAlign w:val="bottom"/>
          </w:tcPr>
          <w:p w:rsidR="00D1326F" w:rsidRPr="00D423C1" w:rsidRDefault="00D1326F" w:rsidP="00D1326F">
            <w:pPr>
              <w:spacing w:before="0" w:after="0"/>
              <w:jc w:val="right"/>
              <w:rPr>
                <w:b/>
                <w:szCs w:val="24"/>
              </w:rPr>
            </w:pPr>
          </w:p>
        </w:tc>
      </w:tr>
      <w:tr w:rsidR="00EC6ECD" w:rsidRPr="00D423C1" w:rsidTr="0012212E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EC6ECD" w:rsidRPr="00D423C1" w:rsidRDefault="00EC6ECD" w:rsidP="0012212E">
            <w:pPr>
              <w:spacing w:before="0" w:after="0"/>
              <w:rPr>
                <w:sz w:val="16"/>
                <w:szCs w:val="16"/>
              </w:rPr>
            </w:pPr>
            <w:r w:rsidRPr="00D423C1">
              <w:rPr>
                <w:sz w:val="16"/>
                <w:szCs w:val="16"/>
              </w:rPr>
              <w:t>Address</w:t>
            </w:r>
          </w:p>
        </w:tc>
        <w:tc>
          <w:tcPr>
            <w:tcW w:w="4608" w:type="dxa"/>
          </w:tcPr>
          <w:p w:rsidR="00EC6ECD" w:rsidRPr="00D423C1" w:rsidRDefault="00EC6ECD" w:rsidP="001221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C6ECD" w:rsidRPr="00D423C1" w:rsidTr="0012212E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EC6ECD" w:rsidRPr="00D423C1" w:rsidRDefault="00EC6ECD" w:rsidP="0012212E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EC6ECD" w:rsidRPr="00D423C1" w:rsidRDefault="00EC6ECD" w:rsidP="0012212E">
            <w:pPr>
              <w:spacing w:before="0" w:after="0"/>
              <w:rPr>
                <w:szCs w:val="24"/>
              </w:rPr>
            </w:pPr>
          </w:p>
        </w:tc>
      </w:tr>
      <w:tr w:rsidR="00EC6ECD" w:rsidRPr="00D423C1" w:rsidTr="0012212E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EC6ECD" w:rsidRPr="00D423C1" w:rsidRDefault="00EC6ECD" w:rsidP="0012212E">
            <w:pPr>
              <w:spacing w:before="0" w:after="0"/>
              <w:rPr>
                <w:sz w:val="16"/>
                <w:szCs w:val="16"/>
              </w:rPr>
            </w:pPr>
            <w:r w:rsidRPr="00D423C1">
              <w:rPr>
                <w:sz w:val="16"/>
                <w:szCs w:val="16"/>
              </w:rPr>
              <w:t>City, State, Zip</w:t>
            </w:r>
          </w:p>
        </w:tc>
        <w:tc>
          <w:tcPr>
            <w:tcW w:w="4608" w:type="dxa"/>
          </w:tcPr>
          <w:p w:rsidR="00EC6ECD" w:rsidRPr="00D423C1" w:rsidRDefault="00EC6ECD" w:rsidP="001221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C6ECD" w:rsidRPr="00D423C1" w:rsidTr="0012212E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EC6ECD" w:rsidRPr="00D423C1" w:rsidRDefault="00EC6ECD" w:rsidP="0012212E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EC6ECD" w:rsidRPr="00D423C1" w:rsidRDefault="0098264D" w:rsidP="0012212E">
            <w:pPr>
              <w:spacing w:before="0" w:after="0"/>
              <w:rPr>
                <w:szCs w:val="24"/>
              </w:rPr>
            </w:pPr>
            <w:r>
              <w:rPr>
                <w:noProof/>
                <w:szCs w:val="24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2050" type="#_x0000_t202" style="position:absolute;margin-left:2.4pt;margin-top:-43.55pt;width:204.65pt;height:65.5pt;z-index:251657728;visibility:visible;mso-position-horizontal-relative:text;mso-position-vertical-relative:text;mso-width-relative:margin;mso-height-relative:margin">
                  <v:textbox inset="3.6pt,,3.6pt">
                    <w:txbxContent>
                      <w:p w:rsidR="0098264D" w:rsidRPr="00FE7E6C" w:rsidRDefault="0098264D" w:rsidP="0098264D">
                        <w:pPr>
                          <w:spacing w:before="0" w:after="0"/>
                          <w:rPr>
                            <w:b/>
                          </w:rPr>
                        </w:pPr>
                        <w:r w:rsidRPr="00FE7E6C">
                          <w:rPr>
                            <w:b/>
                          </w:rPr>
                          <w:t>If you do not respond to this document within applicable time limits, judgment could be entered against you as requested.</w:t>
                        </w:r>
                      </w:p>
                    </w:txbxContent>
                  </v:textbox>
                </v:shape>
              </w:pict>
            </w:r>
          </w:p>
        </w:tc>
      </w:tr>
      <w:tr w:rsidR="00EC6ECD" w:rsidRPr="00D423C1" w:rsidTr="0012212E">
        <w:trPr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EC6ECD" w:rsidRPr="00D423C1" w:rsidRDefault="00EC6ECD" w:rsidP="0012212E">
            <w:pPr>
              <w:spacing w:before="0" w:after="0"/>
              <w:rPr>
                <w:sz w:val="16"/>
                <w:szCs w:val="16"/>
              </w:rPr>
            </w:pPr>
            <w:r w:rsidRPr="00D423C1">
              <w:rPr>
                <w:sz w:val="16"/>
                <w:szCs w:val="16"/>
              </w:rPr>
              <w:t>Phone</w:t>
            </w:r>
          </w:p>
        </w:tc>
        <w:tc>
          <w:tcPr>
            <w:tcW w:w="4608" w:type="dxa"/>
          </w:tcPr>
          <w:p w:rsidR="00EC6ECD" w:rsidRPr="00D423C1" w:rsidRDefault="00EC6ECD" w:rsidP="0012212E">
            <w:pPr>
              <w:spacing w:before="0" w:after="0"/>
              <w:rPr>
                <w:sz w:val="16"/>
                <w:szCs w:val="16"/>
              </w:rPr>
            </w:pPr>
          </w:p>
        </w:tc>
      </w:tr>
      <w:tr w:rsidR="00EC6ECD" w:rsidRPr="00D423C1" w:rsidTr="0012212E">
        <w:trPr>
          <w:trHeight w:val="360"/>
        </w:trPr>
        <w:tc>
          <w:tcPr>
            <w:tcW w:w="4608" w:type="dxa"/>
            <w:tcBorders>
              <w:bottom w:val="single" w:sz="4" w:space="0" w:color="auto"/>
            </w:tcBorders>
            <w:vAlign w:val="bottom"/>
          </w:tcPr>
          <w:p w:rsidR="00EC6ECD" w:rsidRPr="00D423C1" w:rsidRDefault="00EC6ECD" w:rsidP="0012212E">
            <w:pPr>
              <w:spacing w:before="0" w:after="0"/>
              <w:rPr>
                <w:szCs w:val="24"/>
              </w:rPr>
            </w:pPr>
          </w:p>
        </w:tc>
        <w:tc>
          <w:tcPr>
            <w:tcW w:w="4608" w:type="dxa"/>
          </w:tcPr>
          <w:p w:rsidR="00EC6ECD" w:rsidRPr="00D423C1" w:rsidRDefault="00EC6ECD" w:rsidP="0012212E">
            <w:pPr>
              <w:spacing w:before="0" w:after="0"/>
              <w:rPr>
                <w:sz w:val="18"/>
                <w:szCs w:val="18"/>
              </w:rPr>
            </w:pPr>
            <w:r w:rsidRPr="00D423C1">
              <w:rPr>
                <w:b/>
                <w:sz w:val="18"/>
                <w:szCs w:val="18"/>
              </w:rPr>
              <w:t xml:space="preserve">Check your email. </w:t>
            </w:r>
            <w:r w:rsidRPr="00D423C1">
              <w:rPr>
                <w:sz w:val="18"/>
                <w:szCs w:val="18"/>
              </w:rPr>
              <w:t xml:space="preserve">You will receive information and documents at this email address. </w:t>
            </w:r>
          </w:p>
        </w:tc>
      </w:tr>
      <w:tr w:rsidR="00EC6ECD" w:rsidRPr="00D423C1" w:rsidTr="00F93282">
        <w:trPr>
          <w:gridAfter w:val="1"/>
          <w:wAfter w:w="4608" w:type="dxa"/>
          <w:trHeight w:val="144"/>
        </w:trPr>
        <w:tc>
          <w:tcPr>
            <w:tcW w:w="4608" w:type="dxa"/>
            <w:tcBorders>
              <w:top w:val="single" w:sz="4" w:space="0" w:color="auto"/>
            </w:tcBorders>
          </w:tcPr>
          <w:p w:rsidR="00EC6ECD" w:rsidRPr="00D423C1" w:rsidRDefault="00EC6ECD" w:rsidP="00F93282">
            <w:pPr>
              <w:spacing w:before="0" w:after="0"/>
              <w:rPr>
                <w:sz w:val="16"/>
                <w:szCs w:val="16"/>
              </w:rPr>
            </w:pPr>
            <w:r w:rsidRPr="00D423C1">
              <w:rPr>
                <w:sz w:val="16"/>
                <w:szCs w:val="16"/>
              </w:rPr>
              <w:t>Email</w:t>
            </w:r>
          </w:p>
        </w:tc>
      </w:tr>
    </w:tbl>
    <w:p w:rsidR="0089551D" w:rsidRDefault="0089551D" w:rsidP="0089551D">
      <w:pPr>
        <w:tabs>
          <w:tab w:val="left" w:pos="540"/>
          <w:tab w:val="left" w:pos="3510"/>
          <w:tab w:val="left" w:pos="5040"/>
        </w:tabs>
        <w:spacing w:before="120" w:after="0"/>
        <w:rPr>
          <w:sz w:val="20"/>
          <w:szCs w:val="20"/>
        </w:rPr>
      </w:pPr>
      <w:r w:rsidRPr="00005948">
        <w:rPr>
          <w:sz w:val="20"/>
          <w:szCs w:val="20"/>
        </w:rPr>
        <w:t xml:space="preserve">I am </w:t>
      </w:r>
      <w:r w:rsidRPr="00005948">
        <w:rPr>
          <w:sz w:val="20"/>
          <w:szCs w:val="20"/>
        </w:rPr>
        <w:tab/>
        <w:t>[  ]  Petitioner</w:t>
      </w:r>
      <w:r>
        <w:rPr>
          <w:sz w:val="20"/>
          <w:szCs w:val="20"/>
        </w:rPr>
        <w:tab/>
      </w:r>
      <w:r w:rsidRPr="00005948">
        <w:rPr>
          <w:sz w:val="20"/>
          <w:szCs w:val="20"/>
        </w:rPr>
        <w:t>[  ]  Respondent</w:t>
      </w:r>
    </w:p>
    <w:p w:rsidR="0089551D" w:rsidRPr="00005948" w:rsidRDefault="0089551D" w:rsidP="0089551D">
      <w:pPr>
        <w:tabs>
          <w:tab w:val="left" w:pos="540"/>
          <w:tab w:val="left" w:pos="3510"/>
          <w:tab w:val="left" w:pos="7020"/>
        </w:tabs>
        <w:spacing w:before="0" w:after="0"/>
        <w:ind w:left="540"/>
        <w:rPr>
          <w:sz w:val="20"/>
          <w:szCs w:val="20"/>
        </w:rPr>
      </w:pPr>
      <w:r w:rsidRPr="00005948">
        <w:rPr>
          <w:sz w:val="20"/>
          <w:szCs w:val="20"/>
        </w:rPr>
        <w:t>[  ]  Petitioner</w:t>
      </w:r>
      <w:r>
        <w:rPr>
          <w:sz w:val="20"/>
          <w:szCs w:val="20"/>
        </w:rPr>
        <w:t>’s Attorney</w:t>
      </w:r>
      <w:r>
        <w:rPr>
          <w:sz w:val="20"/>
          <w:szCs w:val="20"/>
        </w:rPr>
        <w:tab/>
      </w:r>
      <w:r w:rsidRPr="00005948">
        <w:rPr>
          <w:sz w:val="20"/>
          <w:szCs w:val="20"/>
        </w:rPr>
        <w:t>[  ]  Respondent</w:t>
      </w:r>
      <w:r>
        <w:rPr>
          <w:sz w:val="20"/>
          <w:szCs w:val="20"/>
        </w:rPr>
        <w:t>’s Attorney</w:t>
      </w:r>
      <w:r w:rsidRPr="0000594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="001D0FC4">
        <w:rPr>
          <w:sz w:val="20"/>
          <w:szCs w:val="20"/>
        </w:rPr>
        <w:t xml:space="preserve">                    </w:t>
      </w:r>
      <w:r>
        <w:rPr>
          <w:sz w:val="20"/>
          <w:szCs w:val="20"/>
        </w:rPr>
        <w:t>(Utah Bar #:</w:t>
      </w:r>
      <w:r w:rsidRPr="00005948">
        <w:rPr>
          <w:sz w:val="20"/>
          <w:szCs w:val="20"/>
        </w:rPr>
        <w:t>___</w:t>
      </w:r>
      <w:r>
        <w:rPr>
          <w:sz w:val="20"/>
          <w:szCs w:val="20"/>
        </w:rPr>
        <w:t>____</w:t>
      </w:r>
      <w:r w:rsidRPr="00005948">
        <w:rPr>
          <w:sz w:val="20"/>
          <w:szCs w:val="20"/>
        </w:rPr>
        <w:t>___</w:t>
      </w:r>
      <w:r>
        <w:rPr>
          <w:sz w:val="20"/>
          <w:szCs w:val="20"/>
        </w:rPr>
        <w:t>)</w:t>
      </w:r>
    </w:p>
    <w:p w:rsidR="0089551D" w:rsidRDefault="0089551D" w:rsidP="0089551D">
      <w:pPr>
        <w:tabs>
          <w:tab w:val="left" w:pos="3510"/>
          <w:tab w:val="left" w:pos="4410"/>
          <w:tab w:val="left" w:pos="5760"/>
          <w:tab w:val="left" w:pos="7020"/>
        </w:tabs>
        <w:spacing w:before="0" w:after="0"/>
        <w:ind w:left="540"/>
        <w:rPr>
          <w:sz w:val="20"/>
          <w:szCs w:val="20"/>
        </w:rPr>
      </w:pPr>
      <w:r w:rsidRPr="00005948">
        <w:rPr>
          <w:sz w:val="20"/>
          <w:szCs w:val="20"/>
        </w:rPr>
        <w:t xml:space="preserve">[  ] </w:t>
      </w:r>
      <w:r w:rsidR="001D0FC4">
        <w:rPr>
          <w:sz w:val="20"/>
          <w:szCs w:val="20"/>
        </w:rPr>
        <w:t xml:space="preserve"> </w:t>
      </w:r>
      <w:r w:rsidRPr="00005948">
        <w:rPr>
          <w:sz w:val="20"/>
          <w:szCs w:val="20"/>
        </w:rPr>
        <w:t>Petitioner</w:t>
      </w:r>
      <w:r>
        <w:rPr>
          <w:sz w:val="20"/>
          <w:szCs w:val="20"/>
        </w:rPr>
        <w:t>’s Licensed Paralegal Practitioner</w:t>
      </w:r>
      <w:r w:rsidR="0072118B">
        <w:rPr>
          <w:sz w:val="20"/>
          <w:szCs w:val="20"/>
        </w:rPr>
        <w:t xml:space="preserve">                                           </w:t>
      </w:r>
      <w:r w:rsidR="0072118B" w:rsidRPr="00C203F0">
        <w:rPr>
          <w:sz w:val="20"/>
          <w:szCs w:val="20"/>
        </w:rPr>
        <w:t>(Utah Bar #:__________)</w:t>
      </w:r>
    </w:p>
    <w:p w:rsidR="002A3FA7" w:rsidRPr="00D423C1" w:rsidRDefault="001D0FC4" w:rsidP="0089551D">
      <w:pPr>
        <w:tabs>
          <w:tab w:val="left" w:pos="900"/>
          <w:tab w:val="left" w:pos="4590"/>
          <w:tab w:val="left" w:pos="7020"/>
        </w:tabs>
        <w:spacing w:before="0" w:after="120"/>
        <w:rPr>
          <w:b/>
        </w:rPr>
      </w:pPr>
      <w:r>
        <w:rPr>
          <w:sz w:val="20"/>
          <w:szCs w:val="20"/>
        </w:rPr>
        <w:t xml:space="preserve">          </w:t>
      </w:r>
      <w:r w:rsidR="0089551D" w:rsidRPr="00005948">
        <w:rPr>
          <w:sz w:val="20"/>
          <w:szCs w:val="20"/>
        </w:rPr>
        <w:t>[  ]  Respondent</w:t>
      </w:r>
      <w:r w:rsidR="0089551D">
        <w:rPr>
          <w:sz w:val="20"/>
          <w:szCs w:val="20"/>
        </w:rPr>
        <w:t>’s Licensed Paralegal Practitioner</w:t>
      </w:r>
      <w:r w:rsidR="0089551D" w:rsidRPr="00005948">
        <w:rPr>
          <w:sz w:val="20"/>
          <w:szCs w:val="20"/>
        </w:rPr>
        <w:t xml:space="preserve"> </w:t>
      </w:r>
      <w:r w:rsidR="0089551D">
        <w:rPr>
          <w:sz w:val="20"/>
          <w:szCs w:val="20"/>
        </w:rPr>
        <w:t xml:space="preserve"> </w:t>
      </w:r>
      <w:r w:rsidR="0089551D">
        <w:rPr>
          <w:sz w:val="20"/>
          <w:szCs w:val="20"/>
        </w:rPr>
        <w:tab/>
      </w:r>
      <w:r w:rsidR="00EF7CCC">
        <w:rPr>
          <w:sz w:val="20"/>
          <w:szCs w:val="20"/>
        </w:rPr>
        <w:t xml:space="preserve"> </w:t>
      </w:r>
      <w:r w:rsidR="0089551D">
        <w:rPr>
          <w:sz w:val="20"/>
          <w:szCs w:val="20"/>
        </w:rPr>
        <w:t>(Utah Bar #:</w:t>
      </w:r>
      <w:r w:rsidR="0089551D" w:rsidRPr="00005948">
        <w:rPr>
          <w:sz w:val="20"/>
          <w:szCs w:val="20"/>
        </w:rPr>
        <w:t>___</w:t>
      </w:r>
      <w:r w:rsidR="0089551D">
        <w:rPr>
          <w:sz w:val="20"/>
          <w:szCs w:val="20"/>
        </w:rPr>
        <w:t>____</w:t>
      </w:r>
      <w:r w:rsidR="0089551D" w:rsidRPr="00005948">
        <w:rPr>
          <w:sz w:val="20"/>
          <w:szCs w:val="20"/>
        </w:rPr>
        <w:t>___</w:t>
      </w:r>
      <w:r w:rsidR="0089551D">
        <w:rPr>
          <w:sz w:val="20"/>
          <w:szCs w:val="20"/>
        </w:rPr>
        <w:t>)</w:t>
      </w:r>
    </w:p>
    <w:tbl>
      <w:tblPr>
        <w:tblW w:w="95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55"/>
        <w:gridCol w:w="4427"/>
      </w:tblGrid>
      <w:tr w:rsidR="00A724F7" w:rsidRPr="00D423C1" w:rsidTr="0054263E">
        <w:tc>
          <w:tcPr>
            <w:tcW w:w="9582" w:type="dxa"/>
            <w:gridSpan w:val="2"/>
            <w:tcBorders>
              <w:left w:val="nil"/>
              <w:right w:val="nil"/>
            </w:tcBorders>
          </w:tcPr>
          <w:p w:rsidR="00CD74B2" w:rsidRPr="00D423C1" w:rsidRDefault="00CD74B2" w:rsidP="003732C2">
            <w:pPr>
              <w:jc w:val="center"/>
              <w:rPr>
                <w:szCs w:val="24"/>
              </w:rPr>
            </w:pPr>
            <w:r w:rsidRPr="00D423C1">
              <w:rPr>
                <w:szCs w:val="24"/>
              </w:rPr>
              <w:t>In the District Court of Utah</w:t>
            </w:r>
          </w:p>
          <w:p w:rsidR="00CD74B2" w:rsidRPr="00D423C1" w:rsidRDefault="00CD74B2" w:rsidP="003732C2">
            <w:pPr>
              <w:jc w:val="center"/>
              <w:rPr>
                <w:szCs w:val="24"/>
              </w:rPr>
            </w:pPr>
            <w:r w:rsidRPr="00D423C1">
              <w:rPr>
                <w:szCs w:val="24"/>
              </w:rPr>
              <w:t xml:space="preserve">__________ Judicial </w:t>
            </w:r>
            <w:smartTag w:uri="urn:schemas-microsoft-com:office:smarttags" w:element="place">
              <w:smartTag w:uri="urn:schemas-microsoft-com:office:smarttags" w:element="PlaceType">
                <w:r w:rsidRPr="00D423C1">
                  <w:rPr>
                    <w:szCs w:val="24"/>
                  </w:rPr>
                  <w:t>District</w:t>
                </w:r>
              </w:smartTag>
              <w:r w:rsidRPr="00D423C1">
                <w:rPr>
                  <w:szCs w:val="24"/>
                </w:rPr>
                <w:t xml:space="preserve"> </w:t>
              </w:r>
              <w:smartTag w:uri="urn:schemas-microsoft-com:office:smarttags" w:element="PlaceName">
                <w:r w:rsidRPr="00D423C1">
                  <w:rPr>
                    <w:szCs w:val="24"/>
                  </w:rPr>
                  <w:t>________________</w:t>
                </w:r>
              </w:smartTag>
              <w:r w:rsidRPr="00D423C1">
                <w:rPr>
                  <w:szCs w:val="24"/>
                </w:rPr>
                <w:t xml:space="preserve"> </w:t>
              </w:r>
              <w:smartTag w:uri="urn:schemas-microsoft-com:office:smarttags" w:element="PlaceType">
                <w:r w:rsidRPr="00D423C1">
                  <w:rPr>
                    <w:szCs w:val="24"/>
                  </w:rPr>
                  <w:t>County</w:t>
                </w:r>
              </w:smartTag>
            </w:smartTag>
          </w:p>
          <w:p w:rsidR="00A724F7" w:rsidRPr="00D423C1" w:rsidRDefault="00CD74B2" w:rsidP="00CD74B2">
            <w:pPr>
              <w:jc w:val="center"/>
              <w:rPr>
                <w:szCs w:val="24"/>
              </w:rPr>
            </w:pPr>
            <w:r w:rsidRPr="00D423C1">
              <w:rPr>
                <w:szCs w:val="24"/>
              </w:rPr>
              <w:t>Court Address ______________________________________________________</w:t>
            </w:r>
          </w:p>
        </w:tc>
      </w:tr>
      <w:tr w:rsidR="00A724F7" w:rsidRPr="00D423C1" w:rsidTr="0054263E">
        <w:tc>
          <w:tcPr>
            <w:tcW w:w="5155" w:type="dxa"/>
            <w:tcBorders>
              <w:left w:val="nil"/>
            </w:tcBorders>
          </w:tcPr>
          <w:p w:rsidR="00A724F7" w:rsidRPr="00D423C1" w:rsidRDefault="003127A4" w:rsidP="00830423">
            <w:pPr>
              <w:spacing w:before="360"/>
              <w:rPr>
                <w:szCs w:val="24"/>
              </w:rPr>
            </w:pPr>
            <w:r w:rsidRPr="00D423C1">
              <w:rPr>
                <w:szCs w:val="24"/>
              </w:rPr>
              <w:t>In re marriage of</w:t>
            </w:r>
          </w:p>
          <w:p w:rsidR="003127A4" w:rsidRPr="00D423C1" w:rsidRDefault="003127A4" w:rsidP="00830423">
            <w:pPr>
              <w:spacing w:before="360" w:after="0"/>
              <w:rPr>
                <w:szCs w:val="24"/>
              </w:rPr>
            </w:pPr>
            <w:r w:rsidRPr="00D423C1">
              <w:rPr>
                <w:szCs w:val="24"/>
              </w:rPr>
              <w:t>____________________________________</w:t>
            </w:r>
          </w:p>
          <w:p w:rsidR="003127A4" w:rsidRPr="00D423C1" w:rsidRDefault="00B9319E" w:rsidP="00B9319E">
            <w:pPr>
              <w:spacing w:before="36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a</w:t>
            </w:r>
            <w:r w:rsidR="003127A4" w:rsidRPr="00D423C1">
              <w:rPr>
                <w:sz w:val="20"/>
                <w:szCs w:val="20"/>
              </w:rPr>
              <w:t xml:space="preserve">nd </w:t>
            </w:r>
          </w:p>
          <w:p w:rsidR="00167CFE" w:rsidRPr="00D423C1" w:rsidRDefault="003127A4" w:rsidP="00830423">
            <w:pPr>
              <w:spacing w:before="360" w:after="0"/>
              <w:rPr>
                <w:szCs w:val="24"/>
              </w:rPr>
            </w:pPr>
            <w:r w:rsidRPr="00D423C1">
              <w:rPr>
                <w:szCs w:val="24"/>
              </w:rPr>
              <w:t>______________________</w:t>
            </w:r>
            <w:r w:rsidR="00C607F8" w:rsidRPr="00D423C1">
              <w:rPr>
                <w:szCs w:val="24"/>
              </w:rPr>
              <w:t>______________</w:t>
            </w:r>
          </w:p>
        </w:tc>
        <w:tc>
          <w:tcPr>
            <w:tcW w:w="4427" w:type="dxa"/>
            <w:tcBorders>
              <w:right w:val="nil"/>
            </w:tcBorders>
          </w:tcPr>
          <w:p w:rsidR="00A724F7" w:rsidRPr="00D423C1" w:rsidRDefault="0051209D" w:rsidP="0054263E">
            <w:pPr>
              <w:spacing w:after="0"/>
              <w:rPr>
                <w:b/>
                <w:szCs w:val="24"/>
              </w:rPr>
            </w:pPr>
            <w:bookmarkStart w:id="0" w:name="OLE_LINK3"/>
            <w:bookmarkStart w:id="1" w:name="OLE_LINK4"/>
            <w:bookmarkStart w:id="2" w:name="OLE_LINK5"/>
            <w:r w:rsidRPr="00D423C1">
              <w:rPr>
                <w:b/>
                <w:szCs w:val="24"/>
              </w:rPr>
              <w:t>P</w:t>
            </w:r>
            <w:r w:rsidR="00883CA9" w:rsidRPr="00D423C1">
              <w:rPr>
                <w:b/>
                <w:szCs w:val="24"/>
              </w:rPr>
              <w:t xml:space="preserve">etition </w:t>
            </w:r>
            <w:r w:rsidR="00802281" w:rsidRPr="00D423C1">
              <w:rPr>
                <w:b/>
                <w:szCs w:val="24"/>
              </w:rPr>
              <w:t xml:space="preserve">to </w:t>
            </w:r>
            <w:r w:rsidR="003127A4" w:rsidRPr="00D423C1">
              <w:rPr>
                <w:b/>
                <w:szCs w:val="24"/>
              </w:rPr>
              <w:t>Recogniz</w:t>
            </w:r>
            <w:r w:rsidR="00802281" w:rsidRPr="00D423C1">
              <w:rPr>
                <w:b/>
                <w:szCs w:val="24"/>
              </w:rPr>
              <w:t>e</w:t>
            </w:r>
            <w:r w:rsidR="00883CA9" w:rsidRPr="00D423C1">
              <w:rPr>
                <w:b/>
                <w:szCs w:val="24"/>
              </w:rPr>
              <w:t xml:space="preserve"> a </w:t>
            </w:r>
            <w:r w:rsidR="003127A4" w:rsidRPr="00D423C1">
              <w:rPr>
                <w:b/>
                <w:szCs w:val="24"/>
              </w:rPr>
              <w:t xml:space="preserve">Relationship as a </w:t>
            </w:r>
            <w:r w:rsidR="00883CA9" w:rsidRPr="00D423C1">
              <w:rPr>
                <w:b/>
                <w:szCs w:val="24"/>
              </w:rPr>
              <w:t>Marriage</w:t>
            </w:r>
          </w:p>
          <w:p w:rsidR="0039443B" w:rsidRPr="00D423C1" w:rsidRDefault="00830423" w:rsidP="00830423">
            <w:pPr>
              <w:spacing w:before="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(</w:t>
            </w:r>
            <w:r w:rsidR="0039443B" w:rsidRPr="00D423C1">
              <w:rPr>
                <w:sz w:val="20"/>
                <w:szCs w:val="20"/>
              </w:rPr>
              <w:t xml:space="preserve">Utah Code </w:t>
            </w:r>
            <w:r w:rsidR="0097741A">
              <w:rPr>
                <w:sz w:val="20"/>
                <w:szCs w:val="20"/>
              </w:rPr>
              <w:t>81-2-408</w:t>
            </w:r>
            <w:r w:rsidRPr="00D423C1">
              <w:rPr>
                <w:sz w:val="20"/>
                <w:szCs w:val="20"/>
              </w:rPr>
              <w:t>)</w:t>
            </w:r>
          </w:p>
          <w:p w:rsidR="00B9319E" w:rsidRPr="00D423C1" w:rsidRDefault="00B9319E" w:rsidP="00B9319E">
            <w:pPr>
              <w:rPr>
                <w:b/>
                <w:szCs w:val="24"/>
              </w:rPr>
            </w:pPr>
            <w:r w:rsidRPr="00D423C1">
              <w:rPr>
                <w:b/>
                <w:szCs w:val="24"/>
              </w:rPr>
              <w:t>[  ] and Stipulation</w:t>
            </w:r>
          </w:p>
          <w:bookmarkEnd w:id="0"/>
          <w:bookmarkEnd w:id="1"/>
          <w:bookmarkEnd w:id="2"/>
          <w:p w:rsidR="00093D4F" w:rsidRPr="00D423C1" w:rsidRDefault="00093D4F" w:rsidP="00093D4F">
            <w:pPr>
              <w:spacing w:after="0"/>
              <w:rPr>
                <w:szCs w:val="24"/>
              </w:rPr>
            </w:pPr>
            <w:r w:rsidRPr="00D423C1">
              <w:rPr>
                <w:szCs w:val="24"/>
              </w:rPr>
              <w:t>_______________________________</w:t>
            </w:r>
          </w:p>
          <w:p w:rsidR="00093D4F" w:rsidRPr="00D423C1" w:rsidRDefault="00093D4F" w:rsidP="00093D4F">
            <w:pPr>
              <w:spacing w:before="0" w:after="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Case Number</w:t>
            </w:r>
          </w:p>
          <w:p w:rsidR="00093D4F" w:rsidRPr="00D423C1" w:rsidRDefault="00093D4F" w:rsidP="00093D4F">
            <w:pPr>
              <w:spacing w:after="0"/>
              <w:rPr>
                <w:szCs w:val="24"/>
              </w:rPr>
            </w:pPr>
            <w:r w:rsidRPr="00D423C1">
              <w:rPr>
                <w:szCs w:val="24"/>
              </w:rPr>
              <w:t>_______________________________</w:t>
            </w:r>
          </w:p>
          <w:p w:rsidR="00093D4F" w:rsidRPr="00D423C1" w:rsidRDefault="00093D4F" w:rsidP="00093D4F">
            <w:pPr>
              <w:spacing w:before="0" w:after="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Judge</w:t>
            </w:r>
          </w:p>
          <w:p w:rsidR="00093D4F" w:rsidRPr="00D423C1" w:rsidRDefault="00093D4F" w:rsidP="00093D4F">
            <w:pPr>
              <w:spacing w:after="0"/>
              <w:rPr>
                <w:szCs w:val="24"/>
              </w:rPr>
            </w:pPr>
            <w:r w:rsidRPr="00D423C1">
              <w:rPr>
                <w:szCs w:val="24"/>
              </w:rPr>
              <w:t>_______________________________</w:t>
            </w:r>
          </w:p>
          <w:p w:rsidR="00A724F7" w:rsidRPr="00D423C1" w:rsidRDefault="00093D4F" w:rsidP="003732C2">
            <w:pPr>
              <w:spacing w:before="0" w:after="120"/>
              <w:rPr>
                <w:szCs w:val="24"/>
              </w:rPr>
            </w:pPr>
            <w:r w:rsidRPr="00D423C1">
              <w:rPr>
                <w:sz w:val="20"/>
                <w:szCs w:val="20"/>
              </w:rPr>
              <w:t>Commissioner</w:t>
            </w:r>
          </w:p>
        </w:tc>
      </w:tr>
    </w:tbl>
    <w:p w:rsidR="00AA3CAC" w:rsidRPr="00D423C1" w:rsidRDefault="00AA3CAC" w:rsidP="008B1A56">
      <w:pPr>
        <w:ind w:left="720" w:hanging="720"/>
      </w:pPr>
      <w:r w:rsidRPr="00D423C1">
        <w:t>1</w:t>
      </w:r>
      <w:r w:rsidR="00D45F47" w:rsidRPr="00D423C1">
        <w:t>.</w:t>
      </w:r>
      <w:r w:rsidRPr="00D423C1">
        <w:tab/>
        <w:t>The district court has jurisdiction</w:t>
      </w:r>
      <w:r w:rsidR="00B9319E" w:rsidRPr="00D423C1">
        <w:t xml:space="preserve">. </w:t>
      </w:r>
      <w:r w:rsidR="00B9319E" w:rsidRPr="00D423C1">
        <w:rPr>
          <w:sz w:val="20"/>
          <w:szCs w:val="20"/>
        </w:rPr>
        <w:t>(</w:t>
      </w:r>
      <w:r w:rsidRPr="00D423C1">
        <w:rPr>
          <w:sz w:val="20"/>
          <w:szCs w:val="20"/>
        </w:rPr>
        <w:t xml:space="preserve">Utah Code </w:t>
      </w:r>
      <w:r w:rsidR="0097741A">
        <w:rPr>
          <w:sz w:val="20"/>
          <w:szCs w:val="20"/>
        </w:rPr>
        <w:t>81-2-408</w:t>
      </w:r>
      <w:r w:rsidRPr="00D423C1">
        <w:rPr>
          <w:sz w:val="20"/>
          <w:szCs w:val="20"/>
        </w:rPr>
        <w:t xml:space="preserve"> and 78A-5-102</w:t>
      </w:r>
      <w:r w:rsidR="00B9319E" w:rsidRPr="00D423C1">
        <w:rPr>
          <w:sz w:val="20"/>
          <w:szCs w:val="20"/>
        </w:rPr>
        <w:t>)</w:t>
      </w:r>
      <w:r w:rsidRPr="00D423C1">
        <w:t>.</w:t>
      </w:r>
    </w:p>
    <w:p w:rsidR="00AA3CAC" w:rsidRPr="00D423C1" w:rsidRDefault="00AA3CAC" w:rsidP="008B1A56">
      <w:pPr>
        <w:spacing w:after="120"/>
        <w:ind w:left="720" w:hanging="720"/>
        <w:rPr>
          <w:szCs w:val="24"/>
        </w:rPr>
      </w:pPr>
      <w:r w:rsidRPr="00D423C1">
        <w:t>2</w:t>
      </w:r>
      <w:r w:rsidR="00D45F47" w:rsidRPr="00D423C1">
        <w:t>.</w:t>
      </w:r>
      <w:r w:rsidRPr="00D423C1">
        <w:tab/>
        <w:t>Th</w:t>
      </w:r>
      <w:r w:rsidR="00B9319E" w:rsidRPr="00D423C1">
        <w:t>is</w:t>
      </w:r>
      <w:r w:rsidRPr="00D423C1">
        <w:t xml:space="preserve"> court has venue because</w:t>
      </w:r>
      <w:r w:rsidR="00316B2B" w:rsidRPr="00D423C1">
        <w:t xml:space="preserve"> </w:t>
      </w:r>
      <w:r w:rsidR="00316B2B" w:rsidRPr="00D423C1">
        <w:rPr>
          <w:sz w:val="20"/>
        </w:rPr>
        <w:t>(Choose all that apply.)</w:t>
      </w:r>
      <w:r w:rsidR="00C95ED6" w:rsidRPr="00D423C1">
        <w:rPr>
          <w:szCs w:val="24"/>
        </w:rPr>
        <w:t>:</w:t>
      </w:r>
    </w:p>
    <w:p w:rsidR="00AA3CAC" w:rsidRPr="00D423C1" w:rsidRDefault="003732C2" w:rsidP="00B9319E">
      <w:pPr>
        <w:spacing w:before="120" w:after="120"/>
        <w:ind w:left="1260" w:hanging="360"/>
      </w:pPr>
      <w:r w:rsidRPr="00D423C1">
        <w:t>[  ]</w:t>
      </w:r>
      <w:r w:rsidRPr="00D423C1">
        <w:tab/>
      </w:r>
      <w:r w:rsidR="000B7B7E" w:rsidRPr="00D423C1">
        <w:t>at least one of the partners</w:t>
      </w:r>
      <w:r w:rsidR="00AA3CAC" w:rsidRPr="00D423C1">
        <w:t xml:space="preserve"> resides in this county</w:t>
      </w:r>
      <w:r w:rsidR="000B7B7E" w:rsidRPr="00D423C1">
        <w:t>.</w:t>
      </w:r>
    </w:p>
    <w:p w:rsidR="00AA3CAC" w:rsidRPr="00D423C1" w:rsidRDefault="003732C2" w:rsidP="00B9319E">
      <w:pPr>
        <w:spacing w:before="120"/>
        <w:ind w:left="1260" w:hanging="360"/>
      </w:pPr>
      <w:r w:rsidRPr="00D423C1">
        <w:t>[  ]</w:t>
      </w:r>
      <w:r w:rsidRPr="00D423C1">
        <w:tab/>
      </w:r>
      <w:r w:rsidR="001E69DC" w:rsidRPr="00D423C1">
        <w:t xml:space="preserve">at least </w:t>
      </w:r>
      <w:r w:rsidR="00AA3CAC" w:rsidRPr="00D423C1">
        <w:t>one of the elements giving rise to the cause of action occurred in this county</w:t>
      </w:r>
      <w:r w:rsidR="000B7B7E" w:rsidRPr="00D423C1">
        <w:t>.</w:t>
      </w:r>
    </w:p>
    <w:p w:rsidR="00C607F8" w:rsidRPr="00D423C1" w:rsidRDefault="00316B2B" w:rsidP="008B1A56">
      <w:pPr>
        <w:spacing w:after="120"/>
        <w:ind w:left="720" w:hanging="720"/>
      </w:pPr>
      <w:r w:rsidRPr="00D423C1">
        <w:lastRenderedPageBreak/>
        <w:t>3</w:t>
      </w:r>
      <w:r w:rsidR="00D45F47" w:rsidRPr="00D423C1">
        <w:t>.</w:t>
      </w:r>
      <w:r w:rsidR="00C607F8" w:rsidRPr="00D423C1">
        <w:tab/>
        <w:t>My interest in this relationship is</w:t>
      </w:r>
      <w:r w:rsidR="006718FC" w:rsidRPr="00D423C1">
        <w:t xml:space="preserve"> as</w:t>
      </w:r>
      <w:r w:rsidR="00C95ED6" w:rsidRPr="00D423C1">
        <w:t>:</w:t>
      </w:r>
    </w:p>
    <w:p w:rsidR="00C607F8" w:rsidRPr="00D423C1" w:rsidRDefault="003732C2" w:rsidP="00830423">
      <w:pPr>
        <w:spacing w:before="120" w:after="120"/>
        <w:ind w:left="1260" w:hanging="360"/>
      </w:pPr>
      <w:r w:rsidRPr="00D423C1">
        <w:t>[  ]</w:t>
      </w:r>
      <w:r w:rsidRPr="00D423C1">
        <w:tab/>
      </w:r>
      <w:r w:rsidR="00C607F8" w:rsidRPr="00D423C1">
        <w:t>a partner.</w:t>
      </w:r>
    </w:p>
    <w:p w:rsidR="00250BEC" w:rsidRPr="00D423C1" w:rsidRDefault="003732C2" w:rsidP="00830423">
      <w:pPr>
        <w:spacing w:before="120" w:after="360"/>
        <w:ind w:left="1260" w:hanging="360"/>
      </w:pPr>
      <w:r w:rsidRPr="00D423C1">
        <w:t>[  ]</w:t>
      </w:r>
      <w:r w:rsidRPr="00D423C1">
        <w:tab/>
      </w:r>
      <w:r w:rsidR="002B64F4" w:rsidRPr="00D423C1">
        <w:t>an</w:t>
      </w:r>
      <w:r w:rsidR="00C607F8" w:rsidRPr="00D423C1">
        <w:t>other interested person</w:t>
      </w:r>
      <w:r w:rsidR="00250BEC" w:rsidRPr="00D423C1">
        <w:t xml:space="preserve">. </w:t>
      </w:r>
      <w:r w:rsidR="00250BEC" w:rsidRPr="00D423C1">
        <w:rPr>
          <w:sz w:val="20"/>
          <w:szCs w:val="20"/>
        </w:rPr>
        <w:t>(Describe your interest in the relationship sought to be recognized as a marriage.)</w:t>
      </w:r>
    </w:p>
    <w:tbl>
      <w:tblPr>
        <w:tblW w:w="0" w:type="auto"/>
        <w:tblInd w:w="136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8"/>
      </w:tblGrid>
      <w:tr w:rsidR="00BC3B9D" w:rsidRPr="00D423C1" w:rsidTr="00F10EC3">
        <w:tc>
          <w:tcPr>
            <w:tcW w:w="8208" w:type="dxa"/>
            <w:shd w:val="clear" w:color="auto" w:fill="auto"/>
          </w:tcPr>
          <w:p w:rsidR="00BC3B9D" w:rsidRPr="00D423C1" w:rsidRDefault="00BC3B9D" w:rsidP="00F10EC3">
            <w:pPr>
              <w:spacing w:before="120" w:after="0"/>
            </w:pPr>
          </w:p>
        </w:tc>
      </w:tr>
      <w:tr w:rsidR="00BC3B9D" w:rsidRPr="00D423C1" w:rsidTr="00F10EC3">
        <w:tc>
          <w:tcPr>
            <w:tcW w:w="8208" w:type="dxa"/>
            <w:shd w:val="clear" w:color="auto" w:fill="auto"/>
          </w:tcPr>
          <w:p w:rsidR="00BC3B9D" w:rsidRPr="00D423C1" w:rsidRDefault="00BC3B9D" w:rsidP="00F10EC3">
            <w:pPr>
              <w:spacing w:before="120" w:after="0"/>
            </w:pPr>
          </w:p>
        </w:tc>
      </w:tr>
    </w:tbl>
    <w:p w:rsidR="000D172C" w:rsidRPr="00D423C1" w:rsidRDefault="00316B2B" w:rsidP="007C74D9">
      <w:pPr>
        <w:spacing w:after="0"/>
        <w:ind w:left="720" w:hanging="720"/>
      </w:pPr>
      <w:r w:rsidRPr="00D423C1">
        <w:t>4</w:t>
      </w:r>
      <w:r w:rsidR="00D45F47" w:rsidRPr="00D423C1">
        <w:t>.</w:t>
      </w:r>
      <w:r w:rsidR="002B64F4" w:rsidRPr="00D423C1">
        <w:tab/>
      </w:r>
      <w:r w:rsidR="000D172C" w:rsidRPr="00D423C1">
        <w:t>The p</w:t>
      </w:r>
      <w:r w:rsidR="008B381E" w:rsidRPr="00D423C1">
        <w:t>arties to the relationship are:</w:t>
      </w:r>
    </w:p>
    <w:p w:rsidR="007C74D9" w:rsidRPr="00D423C1" w:rsidRDefault="007C74D9" w:rsidP="007C74D9">
      <w:pPr>
        <w:spacing w:before="0"/>
        <w:ind w:left="720"/>
      </w:pPr>
      <w:r w:rsidRPr="00D423C1">
        <w:rPr>
          <w:sz w:val="20"/>
          <w:szCs w:val="20"/>
        </w:rPr>
        <w:t>(If a party is deceased, attach a copy of the death certificate and serve the estate of the deceased person.)</w:t>
      </w:r>
    </w:p>
    <w:tbl>
      <w:tblPr>
        <w:tblW w:w="0" w:type="auto"/>
        <w:tblInd w:w="918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ook w:val="04A0" w:firstRow="1" w:lastRow="0" w:firstColumn="1" w:lastColumn="0" w:noHBand="0" w:noVBand="1"/>
      </w:tblPr>
      <w:tblGrid>
        <w:gridCol w:w="5850"/>
        <w:gridCol w:w="1530"/>
        <w:gridCol w:w="1228"/>
      </w:tblGrid>
      <w:tr w:rsidR="008B381E" w:rsidRPr="00D423C1" w:rsidTr="00F10EC3">
        <w:tc>
          <w:tcPr>
            <w:tcW w:w="5850" w:type="dxa"/>
            <w:shd w:val="clear" w:color="auto" w:fill="auto"/>
            <w:vAlign w:val="center"/>
          </w:tcPr>
          <w:p w:rsidR="008B381E" w:rsidRPr="00D423C1" w:rsidRDefault="008B381E" w:rsidP="00830423">
            <w:pPr>
              <w:spacing w:before="60" w:after="6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Name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8B381E" w:rsidRPr="00D423C1" w:rsidRDefault="008B381E" w:rsidP="00830423">
            <w:pPr>
              <w:spacing w:before="60" w:after="6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Date of Birth</w:t>
            </w:r>
          </w:p>
        </w:tc>
        <w:tc>
          <w:tcPr>
            <w:tcW w:w="1228" w:type="dxa"/>
            <w:shd w:val="clear" w:color="auto" w:fill="auto"/>
            <w:vAlign w:val="center"/>
          </w:tcPr>
          <w:p w:rsidR="008B381E" w:rsidRPr="00D423C1" w:rsidRDefault="007C74D9" w:rsidP="00830423">
            <w:pPr>
              <w:spacing w:before="60" w:after="6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D</w:t>
            </w:r>
            <w:r w:rsidR="008B381E" w:rsidRPr="00D423C1">
              <w:rPr>
                <w:sz w:val="20"/>
                <w:szCs w:val="20"/>
              </w:rPr>
              <w:t>eceased?</w:t>
            </w:r>
          </w:p>
        </w:tc>
      </w:tr>
      <w:tr w:rsidR="008B381E" w:rsidRPr="00D423C1" w:rsidTr="00F10EC3">
        <w:tc>
          <w:tcPr>
            <w:tcW w:w="5850" w:type="dxa"/>
            <w:shd w:val="clear" w:color="auto" w:fill="auto"/>
          </w:tcPr>
          <w:p w:rsidR="008B381E" w:rsidRPr="00D423C1" w:rsidRDefault="008B381E" w:rsidP="00830423">
            <w:pPr>
              <w:spacing w:before="120" w:after="0"/>
            </w:pPr>
          </w:p>
        </w:tc>
        <w:tc>
          <w:tcPr>
            <w:tcW w:w="1530" w:type="dxa"/>
            <w:shd w:val="clear" w:color="auto" w:fill="auto"/>
          </w:tcPr>
          <w:p w:rsidR="008B381E" w:rsidRPr="00D423C1" w:rsidRDefault="008B381E" w:rsidP="00830423">
            <w:pPr>
              <w:spacing w:before="120" w:after="0"/>
            </w:pPr>
          </w:p>
        </w:tc>
        <w:tc>
          <w:tcPr>
            <w:tcW w:w="1228" w:type="dxa"/>
            <w:shd w:val="clear" w:color="auto" w:fill="auto"/>
          </w:tcPr>
          <w:p w:rsidR="008B381E" w:rsidRPr="00D423C1" w:rsidRDefault="008B381E" w:rsidP="00830423">
            <w:pPr>
              <w:spacing w:before="120" w:after="0"/>
            </w:pPr>
          </w:p>
        </w:tc>
      </w:tr>
      <w:tr w:rsidR="008B381E" w:rsidRPr="00D423C1" w:rsidTr="00F10EC3">
        <w:tc>
          <w:tcPr>
            <w:tcW w:w="5850" w:type="dxa"/>
            <w:shd w:val="clear" w:color="auto" w:fill="auto"/>
          </w:tcPr>
          <w:p w:rsidR="008B381E" w:rsidRPr="00D423C1" w:rsidRDefault="008B381E" w:rsidP="00830423">
            <w:pPr>
              <w:spacing w:before="120" w:after="0"/>
            </w:pPr>
          </w:p>
        </w:tc>
        <w:tc>
          <w:tcPr>
            <w:tcW w:w="1530" w:type="dxa"/>
            <w:shd w:val="clear" w:color="auto" w:fill="auto"/>
          </w:tcPr>
          <w:p w:rsidR="008B381E" w:rsidRPr="00D423C1" w:rsidRDefault="008B381E" w:rsidP="00830423">
            <w:pPr>
              <w:spacing w:before="120" w:after="0"/>
            </w:pPr>
          </w:p>
        </w:tc>
        <w:tc>
          <w:tcPr>
            <w:tcW w:w="1228" w:type="dxa"/>
            <w:shd w:val="clear" w:color="auto" w:fill="auto"/>
          </w:tcPr>
          <w:p w:rsidR="008B381E" w:rsidRPr="00D423C1" w:rsidRDefault="008B381E" w:rsidP="00830423">
            <w:pPr>
              <w:spacing w:before="120" w:after="0"/>
            </w:pPr>
          </w:p>
        </w:tc>
      </w:tr>
    </w:tbl>
    <w:p w:rsidR="00830423" w:rsidRPr="00D423C1" w:rsidRDefault="00250BEC" w:rsidP="00830423">
      <w:pPr>
        <w:spacing w:after="120"/>
        <w:ind w:left="720" w:hanging="720"/>
      </w:pPr>
      <w:r w:rsidRPr="00D423C1">
        <w:t>5</w:t>
      </w:r>
      <w:r w:rsidR="00D45F47" w:rsidRPr="00D423C1">
        <w:t>.</w:t>
      </w:r>
      <w:r w:rsidR="006F0158" w:rsidRPr="00D423C1">
        <w:tab/>
        <w:t xml:space="preserve">The partners agreed to live together as </w:t>
      </w:r>
      <w:r w:rsidR="00CD74B2" w:rsidRPr="00D423C1">
        <w:t>married people</w:t>
      </w:r>
      <w:r w:rsidR="006F0158" w:rsidRPr="00D423C1">
        <w:t xml:space="preserve">. At the time of the agreement, the partners </w:t>
      </w:r>
      <w:bookmarkStart w:id="3" w:name="_Hlk45106668"/>
      <w:r w:rsidR="006F0158" w:rsidRPr="00D423C1">
        <w:t>were</w:t>
      </w:r>
      <w:r w:rsidR="00830423" w:rsidRPr="00D423C1">
        <w:t>:</w:t>
      </w:r>
      <w:r w:rsidR="006F0158" w:rsidRPr="00D423C1">
        <w:t xml:space="preserve"> </w:t>
      </w:r>
    </w:p>
    <w:p w:rsidR="00830423" w:rsidRPr="00D423C1" w:rsidRDefault="000D172C" w:rsidP="00830423">
      <w:pPr>
        <w:numPr>
          <w:ilvl w:val="0"/>
          <w:numId w:val="47"/>
        </w:numPr>
        <w:spacing w:before="120" w:after="120"/>
        <w:ind w:left="1260"/>
      </w:pPr>
      <w:r w:rsidRPr="00D423C1">
        <w:t xml:space="preserve">at </w:t>
      </w:r>
      <w:r w:rsidR="00250BEC" w:rsidRPr="00D423C1">
        <w:t xml:space="preserve">least </w:t>
      </w:r>
      <w:r w:rsidRPr="00D423C1">
        <w:t>18 years old</w:t>
      </w:r>
    </w:p>
    <w:p w:rsidR="00DD6FF1" w:rsidRPr="00D423C1" w:rsidRDefault="006F0158" w:rsidP="00DD6FF1">
      <w:pPr>
        <w:numPr>
          <w:ilvl w:val="0"/>
          <w:numId w:val="47"/>
        </w:numPr>
        <w:spacing w:before="120" w:after="120"/>
        <w:ind w:left="1260"/>
      </w:pPr>
      <w:r w:rsidRPr="00D423C1">
        <w:t>capable of giving consent</w:t>
      </w:r>
      <w:r w:rsidR="00092793" w:rsidRPr="00D423C1">
        <w:t xml:space="preserve"> because</w:t>
      </w:r>
      <w:r w:rsidR="008D4999" w:rsidRPr="00D423C1">
        <w:t xml:space="preserve"> </w:t>
      </w:r>
      <w:r w:rsidR="00DD6FF1" w:rsidRPr="00D423C1">
        <w:rPr>
          <w:sz w:val="20"/>
        </w:rPr>
        <w:t xml:space="preserve">(explain </w:t>
      </w:r>
      <w:r w:rsidR="00092793" w:rsidRPr="00D423C1">
        <w:rPr>
          <w:sz w:val="20"/>
        </w:rPr>
        <w:t>why the court should conclude</w:t>
      </w:r>
      <w:r w:rsidR="00DD6FF1" w:rsidRPr="00D423C1">
        <w:rPr>
          <w:sz w:val="20"/>
        </w:rPr>
        <w:t xml:space="preserve"> the partners had the ability to give consent)</w:t>
      </w:r>
      <w:r w:rsidR="00DD6FF1" w:rsidRPr="00D423C1">
        <w:rPr>
          <w:sz w:val="20"/>
        </w:rPr>
        <w:br/>
      </w:r>
    </w:p>
    <w:tbl>
      <w:tblPr>
        <w:tblW w:w="8316" w:type="dxa"/>
        <w:tblInd w:w="136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16"/>
      </w:tblGrid>
      <w:tr w:rsidR="00DD6FF1" w:rsidRPr="00D423C1" w:rsidTr="00484725">
        <w:tc>
          <w:tcPr>
            <w:tcW w:w="8316" w:type="dxa"/>
            <w:shd w:val="clear" w:color="auto" w:fill="auto"/>
          </w:tcPr>
          <w:p w:rsidR="00DD6FF1" w:rsidRPr="00D423C1" w:rsidRDefault="00DD6FF1" w:rsidP="00484725">
            <w:pPr>
              <w:spacing w:before="120" w:after="0"/>
            </w:pPr>
          </w:p>
        </w:tc>
      </w:tr>
      <w:tr w:rsidR="000A1A17" w:rsidRPr="00D423C1" w:rsidTr="00484725">
        <w:tc>
          <w:tcPr>
            <w:tcW w:w="8316" w:type="dxa"/>
            <w:shd w:val="clear" w:color="auto" w:fill="auto"/>
          </w:tcPr>
          <w:p w:rsidR="000A1A17" w:rsidRPr="00D423C1" w:rsidRDefault="000A1A17" w:rsidP="00484725">
            <w:pPr>
              <w:spacing w:before="120" w:after="0"/>
            </w:pPr>
          </w:p>
        </w:tc>
      </w:tr>
      <w:tr w:rsidR="000A1A17" w:rsidRPr="00D423C1" w:rsidTr="00484725">
        <w:tc>
          <w:tcPr>
            <w:tcW w:w="8316" w:type="dxa"/>
            <w:shd w:val="clear" w:color="auto" w:fill="auto"/>
          </w:tcPr>
          <w:p w:rsidR="000A1A17" w:rsidRPr="00D423C1" w:rsidRDefault="000A1A17" w:rsidP="00484725">
            <w:pPr>
              <w:spacing w:before="120" w:after="0"/>
            </w:pPr>
          </w:p>
        </w:tc>
      </w:tr>
    </w:tbl>
    <w:p w:rsidR="00830423" w:rsidRPr="00D423C1" w:rsidRDefault="008D4999" w:rsidP="00DD6FF1">
      <w:pPr>
        <w:spacing w:before="120" w:after="120"/>
        <w:ind w:left="1260"/>
      </w:pPr>
      <w:r w:rsidRPr="00D423C1">
        <w:t>and</w:t>
      </w:r>
      <w:r w:rsidR="00B32B9C" w:rsidRPr="00D423C1">
        <w:t xml:space="preserve"> </w:t>
      </w:r>
      <w:r w:rsidR="006F0158" w:rsidRPr="00D423C1">
        <w:t xml:space="preserve">  </w:t>
      </w:r>
    </w:p>
    <w:p w:rsidR="006F0158" w:rsidRPr="00D423C1" w:rsidRDefault="006F0158" w:rsidP="00830423">
      <w:pPr>
        <w:numPr>
          <w:ilvl w:val="0"/>
          <w:numId w:val="47"/>
        </w:numPr>
        <w:spacing w:before="120" w:after="120"/>
        <w:ind w:left="1260"/>
      </w:pPr>
      <w:r w:rsidRPr="00D423C1">
        <w:t xml:space="preserve">legally capable of </w:t>
      </w:r>
      <w:r w:rsidR="00B56CB5" w:rsidRPr="00D423C1">
        <w:t>getting married in</w:t>
      </w:r>
      <w:r w:rsidRPr="00D423C1">
        <w:t xml:space="preserve"> Utah.</w:t>
      </w:r>
    </w:p>
    <w:bookmarkEnd w:id="3"/>
    <w:p w:rsidR="006F0158" w:rsidRPr="00D423C1" w:rsidRDefault="00250BEC" w:rsidP="008B1A56">
      <w:pPr>
        <w:spacing w:after="120"/>
        <w:ind w:left="720" w:hanging="720"/>
      </w:pPr>
      <w:r w:rsidRPr="00D423C1">
        <w:t>6</w:t>
      </w:r>
      <w:r w:rsidR="00D45F47" w:rsidRPr="00D423C1">
        <w:t>.</w:t>
      </w:r>
      <w:r w:rsidR="006F0158" w:rsidRPr="00D423C1">
        <w:tab/>
        <w:t xml:space="preserve">As a result of </w:t>
      </w:r>
      <w:r w:rsidR="00092793" w:rsidRPr="00D423C1">
        <w:t>an</w:t>
      </w:r>
      <w:r w:rsidR="006F0158" w:rsidRPr="00D423C1">
        <w:t xml:space="preserve"> agreement to live together as </w:t>
      </w:r>
      <w:r w:rsidR="00CD74B2" w:rsidRPr="00D423C1">
        <w:t>married people</w:t>
      </w:r>
      <w:r w:rsidR="006F0158" w:rsidRPr="00D423C1">
        <w:t>, the partners</w:t>
      </w:r>
      <w:r w:rsidR="00DD6FF1" w:rsidRPr="00D423C1">
        <w:t xml:space="preserve"> </w:t>
      </w:r>
      <w:r w:rsidR="00DD6FF1" w:rsidRPr="00D423C1">
        <w:rPr>
          <w:sz w:val="20"/>
          <w:szCs w:val="20"/>
        </w:rPr>
        <w:t>(complete all sections below)</w:t>
      </w:r>
      <w:r w:rsidR="006F0158" w:rsidRPr="00D423C1">
        <w:t>:</w:t>
      </w:r>
    </w:p>
    <w:p w:rsidR="006F0158" w:rsidRPr="00D423C1" w:rsidRDefault="006F0158" w:rsidP="008D4999">
      <w:pPr>
        <w:numPr>
          <w:ilvl w:val="0"/>
          <w:numId w:val="43"/>
        </w:numPr>
        <w:spacing w:before="120" w:after="360"/>
        <w:ind w:left="1260"/>
      </w:pPr>
      <w:bookmarkStart w:id="4" w:name="_Hlk45106792"/>
      <w:r w:rsidRPr="00D423C1">
        <w:t>cohabitated</w:t>
      </w:r>
      <w:r w:rsidR="00092793" w:rsidRPr="00D423C1">
        <w:t xml:space="preserve"> as shown by</w:t>
      </w:r>
      <w:r w:rsidR="008D4999" w:rsidRPr="00D423C1">
        <w:t xml:space="preserve"> </w:t>
      </w:r>
      <w:r w:rsidR="008D4999" w:rsidRPr="00D423C1">
        <w:rPr>
          <w:sz w:val="20"/>
          <w:szCs w:val="20"/>
        </w:rPr>
        <w:t>(Describe.)</w:t>
      </w:r>
      <w:r w:rsidR="008D4999" w:rsidRPr="00D423C1">
        <w:t>:</w:t>
      </w:r>
    </w:p>
    <w:tbl>
      <w:tblPr>
        <w:tblW w:w="8316" w:type="dxa"/>
        <w:tblInd w:w="136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316"/>
      </w:tblGrid>
      <w:tr w:rsidR="008D4999" w:rsidRPr="00D423C1" w:rsidTr="00AC5A7C">
        <w:tc>
          <w:tcPr>
            <w:tcW w:w="8316" w:type="dxa"/>
            <w:shd w:val="clear" w:color="auto" w:fill="auto"/>
          </w:tcPr>
          <w:p w:rsidR="008D4999" w:rsidRPr="00D423C1" w:rsidRDefault="008D4999" w:rsidP="00AC5A7C">
            <w:pPr>
              <w:spacing w:before="120" w:after="0"/>
            </w:pPr>
          </w:p>
        </w:tc>
      </w:tr>
      <w:tr w:rsidR="000A1A17" w:rsidRPr="00D423C1" w:rsidTr="00AC5A7C">
        <w:tc>
          <w:tcPr>
            <w:tcW w:w="8316" w:type="dxa"/>
            <w:shd w:val="clear" w:color="auto" w:fill="auto"/>
          </w:tcPr>
          <w:p w:rsidR="000A1A17" w:rsidRPr="00D423C1" w:rsidRDefault="000A1A17" w:rsidP="00AC5A7C">
            <w:pPr>
              <w:spacing w:before="120" w:after="0"/>
            </w:pPr>
          </w:p>
        </w:tc>
      </w:tr>
      <w:tr w:rsidR="000A1A17" w:rsidRPr="00D423C1" w:rsidTr="00AC5A7C">
        <w:tc>
          <w:tcPr>
            <w:tcW w:w="8316" w:type="dxa"/>
            <w:shd w:val="clear" w:color="auto" w:fill="auto"/>
          </w:tcPr>
          <w:p w:rsidR="000A1A17" w:rsidRPr="00D423C1" w:rsidRDefault="000A1A17" w:rsidP="00AC5A7C">
            <w:pPr>
              <w:spacing w:before="120" w:after="0"/>
            </w:pPr>
          </w:p>
        </w:tc>
      </w:tr>
    </w:tbl>
    <w:p w:rsidR="006F0158" w:rsidRPr="00D423C1" w:rsidRDefault="006F0158" w:rsidP="008D4999">
      <w:pPr>
        <w:numPr>
          <w:ilvl w:val="0"/>
          <w:numId w:val="43"/>
        </w:numPr>
        <w:spacing w:before="120" w:after="360"/>
        <w:ind w:left="1260"/>
      </w:pPr>
      <w:r w:rsidRPr="00D423C1">
        <w:lastRenderedPageBreak/>
        <w:t>mutually assumed marital rights, duties, and obligations</w:t>
      </w:r>
      <w:r w:rsidR="00092793" w:rsidRPr="00D423C1">
        <w:t xml:space="preserve"> as shown by</w:t>
      </w:r>
      <w:r w:rsidR="008D4999" w:rsidRPr="00D423C1">
        <w:t xml:space="preserve"> </w:t>
      </w:r>
      <w:r w:rsidR="008D4999" w:rsidRPr="00D423C1">
        <w:rPr>
          <w:sz w:val="20"/>
          <w:szCs w:val="20"/>
        </w:rPr>
        <w:t>(Describe.)</w:t>
      </w:r>
      <w:r w:rsidR="008D4999" w:rsidRPr="00D423C1">
        <w:rPr>
          <w:szCs w:val="24"/>
        </w:rPr>
        <w:t>:</w:t>
      </w:r>
    </w:p>
    <w:tbl>
      <w:tblPr>
        <w:tblW w:w="0" w:type="auto"/>
        <w:tblInd w:w="136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8"/>
      </w:tblGrid>
      <w:tr w:rsidR="008D4999" w:rsidRPr="00D423C1" w:rsidTr="00AC5A7C">
        <w:tc>
          <w:tcPr>
            <w:tcW w:w="8208" w:type="dxa"/>
            <w:shd w:val="clear" w:color="auto" w:fill="auto"/>
          </w:tcPr>
          <w:p w:rsidR="008D4999" w:rsidRPr="00D423C1" w:rsidRDefault="008D4999" w:rsidP="00AC5A7C">
            <w:pPr>
              <w:pStyle w:val="ListParagraph"/>
              <w:spacing w:before="120" w:after="0"/>
              <w:ind w:left="0"/>
            </w:pPr>
          </w:p>
        </w:tc>
      </w:tr>
      <w:tr w:rsidR="000A1A17" w:rsidRPr="00D423C1" w:rsidTr="00AC5A7C">
        <w:tc>
          <w:tcPr>
            <w:tcW w:w="8208" w:type="dxa"/>
            <w:shd w:val="clear" w:color="auto" w:fill="auto"/>
          </w:tcPr>
          <w:p w:rsidR="000A1A17" w:rsidRPr="00D423C1" w:rsidRDefault="000A1A17" w:rsidP="00AC5A7C">
            <w:pPr>
              <w:pStyle w:val="ListParagraph"/>
              <w:spacing w:before="120" w:after="0"/>
              <w:ind w:left="0"/>
            </w:pPr>
          </w:p>
        </w:tc>
      </w:tr>
      <w:tr w:rsidR="000A1A17" w:rsidRPr="00D423C1" w:rsidTr="00AC5A7C">
        <w:tc>
          <w:tcPr>
            <w:tcW w:w="8208" w:type="dxa"/>
            <w:shd w:val="clear" w:color="auto" w:fill="auto"/>
          </w:tcPr>
          <w:p w:rsidR="000A1A17" w:rsidRPr="00D423C1" w:rsidRDefault="000A1A17" w:rsidP="00AC5A7C">
            <w:pPr>
              <w:pStyle w:val="ListParagraph"/>
              <w:spacing w:before="120" w:after="0"/>
              <w:ind w:left="0"/>
            </w:pPr>
          </w:p>
        </w:tc>
      </w:tr>
    </w:tbl>
    <w:p w:rsidR="006F0158" w:rsidRPr="00D423C1" w:rsidRDefault="00B56CB5" w:rsidP="008D4999">
      <w:pPr>
        <w:numPr>
          <w:ilvl w:val="0"/>
          <w:numId w:val="43"/>
        </w:numPr>
        <w:spacing w:before="120" w:after="360"/>
        <w:ind w:left="1260"/>
      </w:pPr>
      <w:r w:rsidRPr="00D423C1">
        <w:t>presented</w:t>
      </w:r>
      <w:r w:rsidR="006F0158" w:rsidRPr="00D423C1">
        <w:t xml:space="preserve"> themselves as </w:t>
      </w:r>
      <w:r w:rsidR="00CD74B2" w:rsidRPr="00D423C1">
        <w:t>married people</w:t>
      </w:r>
      <w:r w:rsidR="00092793" w:rsidRPr="00D423C1">
        <w:t xml:space="preserve"> as shown by</w:t>
      </w:r>
      <w:r w:rsidR="008D4999" w:rsidRPr="00D423C1">
        <w:t xml:space="preserve"> </w:t>
      </w:r>
      <w:r w:rsidR="008D4999" w:rsidRPr="00D423C1">
        <w:rPr>
          <w:sz w:val="20"/>
          <w:szCs w:val="20"/>
        </w:rPr>
        <w:t>(Describe.)</w:t>
      </w:r>
      <w:r w:rsidR="008D4999" w:rsidRPr="00D423C1">
        <w:t>:</w:t>
      </w:r>
    </w:p>
    <w:tbl>
      <w:tblPr>
        <w:tblW w:w="0" w:type="auto"/>
        <w:tblInd w:w="136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8"/>
      </w:tblGrid>
      <w:tr w:rsidR="008D4999" w:rsidRPr="00D423C1" w:rsidTr="00AC5A7C">
        <w:tc>
          <w:tcPr>
            <w:tcW w:w="8208" w:type="dxa"/>
            <w:shd w:val="clear" w:color="auto" w:fill="auto"/>
          </w:tcPr>
          <w:p w:rsidR="000A1A17" w:rsidRPr="00D423C1" w:rsidRDefault="000A1A17" w:rsidP="00AC5A7C">
            <w:pPr>
              <w:pStyle w:val="ListParagraph"/>
              <w:spacing w:before="120" w:after="0"/>
              <w:ind w:left="0"/>
            </w:pPr>
          </w:p>
        </w:tc>
      </w:tr>
      <w:tr w:rsidR="000A1A17" w:rsidRPr="00D423C1" w:rsidTr="00AC5A7C">
        <w:tc>
          <w:tcPr>
            <w:tcW w:w="8208" w:type="dxa"/>
            <w:shd w:val="clear" w:color="auto" w:fill="auto"/>
          </w:tcPr>
          <w:p w:rsidR="000A1A17" w:rsidRPr="00D423C1" w:rsidRDefault="000A1A17" w:rsidP="00AC5A7C">
            <w:pPr>
              <w:pStyle w:val="ListParagraph"/>
              <w:spacing w:before="120" w:after="0"/>
              <w:ind w:left="0"/>
            </w:pPr>
          </w:p>
        </w:tc>
      </w:tr>
      <w:tr w:rsidR="000A1A17" w:rsidRPr="00D423C1" w:rsidTr="00AC5A7C">
        <w:tc>
          <w:tcPr>
            <w:tcW w:w="8208" w:type="dxa"/>
            <w:shd w:val="clear" w:color="auto" w:fill="auto"/>
          </w:tcPr>
          <w:p w:rsidR="000A1A17" w:rsidRPr="00D423C1" w:rsidRDefault="000A1A17" w:rsidP="00AC5A7C">
            <w:pPr>
              <w:pStyle w:val="ListParagraph"/>
              <w:spacing w:before="120" w:after="0"/>
              <w:ind w:left="0"/>
            </w:pPr>
          </w:p>
        </w:tc>
      </w:tr>
    </w:tbl>
    <w:p w:rsidR="006F0158" w:rsidRPr="00D423C1" w:rsidRDefault="00B56CB5" w:rsidP="008D4999">
      <w:pPr>
        <w:numPr>
          <w:ilvl w:val="0"/>
          <w:numId w:val="43"/>
        </w:numPr>
        <w:spacing w:before="120" w:after="360"/>
        <w:ind w:left="1260"/>
      </w:pPr>
      <w:r w:rsidRPr="00D423C1">
        <w:t>had a</w:t>
      </w:r>
      <w:r w:rsidR="006F0158" w:rsidRPr="00D423C1">
        <w:t xml:space="preserve"> general </w:t>
      </w:r>
      <w:r w:rsidRPr="00D423C1">
        <w:t xml:space="preserve">and uniform </w:t>
      </w:r>
      <w:r w:rsidR="006F0158" w:rsidRPr="00D423C1">
        <w:t xml:space="preserve">reputation as </w:t>
      </w:r>
      <w:r w:rsidRPr="00D423C1">
        <w:t xml:space="preserve">being </w:t>
      </w:r>
      <w:r w:rsidR="00CD74B2" w:rsidRPr="00D423C1">
        <w:t>married</w:t>
      </w:r>
      <w:r w:rsidR="00092793" w:rsidRPr="00D423C1">
        <w:t xml:space="preserve"> as shown by</w:t>
      </w:r>
      <w:r w:rsidR="008D4999" w:rsidRPr="00D423C1">
        <w:t xml:space="preserve"> </w:t>
      </w:r>
      <w:r w:rsidR="008D4999" w:rsidRPr="00D423C1">
        <w:rPr>
          <w:sz w:val="20"/>
          <w:szCs w:val="20"/>
        </w:rPr>
        <w:t>(Describe.)</w:t>
      </w:r>
      <w:r w:rsidR="008D4999" w:rsidRPr="00D423C1">
        <w:rPr>
          <w:szCs w:val="24"/>
        </w:rPr>
        <w:t>:</w:t>
      </w:r>
    </w:p>
    <w:tbl>
      <w:tblPr>
        <w:tblW w:w="0" w:type="auto"/>
        <w:tblInd w:w="1368" w:type="dxa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08"/>
      </w:tblGrid>
      <w:tr w:rsidR="008D4999" w:rsidRPr="00D423C1" w:rsidTr="00AC5A7C">
        <w:tc>
          <w:tcPr>
            <w:tcW w:w="8208" w:type="dxa"/>
            <w:shd w:val="clear" w:color="auto" w:fill="auto"/>
          </w:tcPr>
          <w:p w:rsidR="008D4999" w:rsidRPr="00D423C1" w:rsidRDefault="008D4999" w:rsidP="00AC5A7C">
            <w:pPr>
              <w:spacing w:before="120" w:after="0"/>
            </w:pPr>
          </w:p>
        </w:tc>
      </w:tr>
      <w:tr w:rsidR="000A1A17" w:rsidRPr="00D423C1" w:rsidTr="00AC5A7C">
        <w:tc>
          <w:tcPr>
            <w:tcW w:w="8208" w:type="dxa"/>
            <w:shd w:val="clear" w:color="auto" w:fill="auto"/>
          </w:tcPr>
          <w:p w:rsidR="000A1A17" w:rsidRPr="00D423C1" w:rsidRDefault="000A1A17" w:rsidP="00AC5A7C">
            <w:pPr>
              <w:spacing w:before="120" w:after="0"/>
            </w:pPr>
          </w:p>
        </w:tc>
      </w:tr>
      <w:tr w:rsidR="000A1A17" w:rsidRPr="00D423C1" w:rsidTr="00AC5A7C">
        <w:tc>
          <w:tcPr>
            <w:tcW w:w="8208" w:type="dxa"/>
            <w:shd w:val="clear" w:color="auto" w:fill="auto"/>
          </w:tcPr>
          <w:p w:rsidR="000A1A17" w:rsidRPr="00D423C1" w:rsidRDefault="000A1A17" w:rsidP="00AC5A7C">
            <w:pPr>
              <w:spacing w:before="120" w:after="0"/>
            </w:pPr>
          </w:p>
        </w:tc>
      </w:tr>
    </w:tbl>
    <w:p w:rsidR="008D4999" w:rsidRPr="00D423C1" w:rsidRDefault="008D4999" w:rsidP="008D4999">
      <w:pPr>
        <w:spacing w:before="120" w:after="120"/>
      </w:pPr>
    </w:p>
    <w:bookmarkEnd w:id="4"/>
    <w:p w:rsidR="00F06A0E" w:rsidRPr="00D423C1" w:rsidRDefault="00250BEC" w:rsidP="00E86284">
      <w:pPr>
        <w:spacing w:after="120"/>
        <w:ind w:left="720" w:hanging="720"/>
        <w:rPr>
          <w:sz w:val="20"/>
        </w:rPr>
      </w:pPr>
      <w:r w:rsidRPr="00D423C1">
        <w:t>7</w:t>
      </w:r>
      <w:r w:rsidR="00D45F47" w:rsidRPr="00D423C1">
        <w:t>.</w:t>
      </w:r>
      <w:r w:rsidR="00237875" w:rsidRPr="00D423C1">
        <w:tab/>
      </w:r>
      <w:r w:rsidR="00E9386F" w:rsidRPr="00D423C1">
        <w:t>Period of cohabitation</w:t>
      </w:r>
      <w:r w:rsidR="00E86284" w:rsidRPr="00D423C1">
        <w:t xml:space="preserve"> </w:t>
      </w:r>
      <w:r w:rsidR="00A8248C" w:rsidRPr="00D423C1">
        <w:rPr>
          <w:sz w:val="20"/>
          <w:szCs w:val="20"/>
        </w:rPr>
        <w:t>(</w:t>
      </w:r>
      <w:r w:rsidR="00F06A0E" w:rsidRPr="00D423C1">
        <w:rPr>
          <w:sz w:val="20"/>
        </w:rPr>
        <w:t>Choose one.)</w:t>
      </w:r>
    </w:p>
    <w:p w:rsidR="00E86284" w:rsidRPr="00D423C1" w:rsidRDefault="003732C2" w:rsidP="00E86284">
      <w:pPr>
        <w:spacing w:before="120" w:after="120"/>
        <w:ind w:left="1260" w:hanging="360"/>
      </w:pPr>
      <w:r w:rsidRPr="00D423C1">
        <w:t>[  ]</w:t>
      </w:r>
      <w:r w:rsidRPr="00D423C1">
        <w:tab/>
      </w:r>
      <w:r w:rsidR="002B64F4" w:rsidRPr="00D423C1">
        <w:t>The partners are l</w:t>
      </w:r>
      <w:r w:rsidR="003B6282" w:rsidRPr="00D423C1">
        <w:t>iv</w:t>
      </w:r>
      <w:r w:rsidR="002B64F4" w:rsidRPr="00D423C1">
        <w:t>ing</w:t>
      </w:r>
      <w:r w:rsidR="003B6282" w:rsidRPr="00D423C1">
        <w:t xml:space="preserve"> together</w:t>
      </w:r>
      <w:r w:rsidR="00651EDD" w:rsidRPr="00D423C1">
        <w:t>,</w:t>
      </w:r>
      <w:r w:rsidR="00F06A0E" w:rsidRPr="00D423C1">
        <w:t xml:space="preserve"> and have been living together since </w:t>
      </w:r>
    </w:p>
    <w:p w:rsidR="003B6282" w:rsidRPr="00D423C1" w:rsidRDefault="00F06A0E" w:rsidP="00E86284">
      <w:pPr>
        <w:spacing w:before="120" w:after="120"/>
        <w:ind w:left="1260"/>
      </w:pPr>
      <w:r w:rsidRPr="00D423C1">
        <w:t>____________</w:t>
      </w:r>
      <w:r w:rsidR="00183B85" w:rsidRPr="00D423C1">
        <w:t>____</w:t>
      </w:r>
      <w:r w:rsidRPr="00D423C1">
        <w:t xml:space="preserve">________ </w:t>
      </w:r>
      <w:r w:rsidRPr="00D423C1">
        <w:rPr>
          <w:sz w:val="20"/>
          <w:szCs w:val="20"/>
        </w:rPr>
        <w:t>(date)</w:t>
      </w:r>
      <w:r w:rsidRPr="00D423C1">
        <w:rPr>
          <w:szCs w:val="24"/>
        </w:rPr>
        <w:t>.</w:t>
      </w:r>
    </w:p>
    <w:p w:rsidR="00E86284" w:rsidRPr="00D423C1" w:rsidRDefault="00AD658D" w:rsidP="00E86284">
      <w:pPr>
        <w:spacing w:before="120" w:after="120"/>
        <w:ind w:left="1260" w:hanging="360"/>
      </w:pPr>
      <w:r w:rsidRPr="00D423C1">
        <w:t>[</w:t>
      </w:r>
      <w:r w:rsidR="003732C2" w:rsidRPr="00D423C1">
        <w:t xml:space="preserve">  ]</w:t>
      </w:r>
      <w:r w:rsidR="003732C2" w:rsidRPr="00D423C1">
        <w:tab/>
      </w:r>
      <w:r w:rsidR="002B64F4" w:rsidRPr="00D423C1">
        <w:t xml:space="preserve">The </w:t>
      </w:r>
      <w:r w:rsidR="00183B85" w:rsidRPr="00D423C1">
        <w:t xml:space="preserve">relationship has ended, but </w:t>
      </w:r>
      <w:r w:rsidR="000B7B7E" w:rsidRPr="00D423C1">
        <w:t xml:space="preserve">the </w:t>
      </w:r>
      <w:r w:rsidR="00F06A0E" w:rsidRPr="00D423C1">
        <w:t xml:space="preserve">partners lived together </w:t>
      </w:r>
      <w:r w:rsidR="00183B85" w:rsidRPr="00D423C1">
        <w:t>between</w:t>
      </w:r>
      <w:r w:rsidR="00F06A0E" w:rsidRPr="00D423C1">
        <w:t xml:space="preserve"> </w:t>
      </w:r>
    </w:p>
    <w:p w:rsidR="00237875" w:rsidRPr="00D423C1" w:rsidRDefault="00F06A0E" w:rsidP="00E86284">
      <w:pPr>
        <w:spacing w:before="120" w:after="120"/>
        <w:ind w:left="1260"/>
      </w:pPr>
      <w:r w:rsidRPr="00D423C1">
        <w:t>_______</w:t>
      </w:r>
      <w:r w:rsidR="00183B85" w:rsidRPr="00D423C1">
        <w:t>____</w:t>
      </w:r>
      <w:r w:rsidRPr="00D423C1">
        <w:t xml:space="preserve">_____________ </w:t>
      </w:r>
      <w:r w:rsidRPr="00D423C1">
        <w:rPr>
          <w:sz w:val="20"/>
          <w:szCs w:val="20"/>
        </w:rPr>
        <w:t>(date)</w:t>
      </w:r>
      <w:r w:rsidRPr="00D423C1">
        <w:t xml:space="preserve"> and </w:t>
      </w:r>
      <w:r w:rsidR="00E86284" w:rsidRPr="00D423C1">
        <w:t>________________________</w:t>
      </w:r>
      <w:r w:rsidR="003B6282" w:rsidRPr="00D423C1">
        <w:t xml:space="preserve"> </w:t>
      </w:r>
      <w:r w:rsidR="003B6282" w:rsidRPr="00D423C1">
        <w:rPr>
          <w:sz w:val="20"/>
          <w:szCs w:val="20"/>
        </w:rPr>
        <w:t>(date)</w:t>
      </w:r>
      <w:r w:rsidR="00DA2332" w:rsidRPr="00D423C1">
        <w:t>.</w:t>
      </w:r>
    </w:p>
    <w:p w:rsidR="002A7DAD" w:rsidRPr="00D423C1" w:rsidRDefault="00250BEC" w:rsidP="008B1A56">
      <w:pPr>
        <w:spacing w:after="120"/>
        <w:ind w:left="720" w:hanging="720"/>
      </w:pPr>
      <w:r w:rsidRPr="00D423C1">
        <w:t>8</w:t>
      </w:r>
      <w:r w:rsidR="00D45F47" w:rsidRPr="00D423C1">
        <w:t>.</w:t>
      </w:r>
      <w:r w:rsidR="002A7DAD" w:rsidRPr="00D423C1">
        <w:tab/>
        <w:t xml:space="preserve">This petition </w:t>
      </w:r>
      <w:r w:rsidR="004162FC" w:rsidRPr="00D423C1">
        <w:t>was filed</w:t>
      </w:r>
      <w:r w:rsidR="002A7DAD" w:rsidRPr="00D423C1">
        <w:t xml:space="preserve">: </w:t>
      </w:r>
      <w:r w:rsidR="00651EDD" w:rsidRPr="00D423C1">
        <w:rPr>
          <w:sz w:val="20"/>
          <w:szCs w:val="20"/>
        </w:rPr>
        <w:t>(Choose one.)</w:t>
      </w:r>
    </w:p>
    <w:p w:rsidR="002A7DAD" w:rsidRPr="00D423C1" w:rsidRDefault="00AD658D" w:rsidP="00E86284">
      <w:pPr>
        <w:spacing w:before="120" w:after="120"/>
        <w:ind w:left="1260" w:hanging="360"/>
      </w:pPr>
      <w:r w:rsidRPr="00D423C1">
        <w:t>[  ]</w:t>
      </w:r>
      <w:r w:rsidR="00E86284" w:rsidRPr="00D423C1">
        <w:tab/>
      </w:r>
      <w:r w:rsidR="002A7DAD" w:rsidRPr="00D423C1">
        <w:t>during the relationship.</w:t>
      </w:r>
    </w:p>
    <w:p w:rsidR="002A7DAD" w:rsidRPr="00D423C1" w:rsidRDefault="00AD658D" w:rsidP="00E86284">
      <w:pPr>
        <w:spacing w:before="120" w:after="120"/>
        <w:ind w:left="1260" w:hanging="360"/>
      </w:pPr>
      <w:r w:rsidRPr="00D423C1">
        <w:t>[  ]</w:t>
      </w:r>
      <w:r w:rsidR="00E86284" w:rsidRPr="00D423C1">
        <w:tab/>
      </w:r>
      <w:r w:rsidR="002A7DAD" w:rsidRPr="00D423C1">
        <w:t xml:space="preserve">within one year following the </w:t>
      </w:r>
      <w:r w:rsidR="00651EDD" w:rsidRPr="00D423C1">
        <w:t>end</w:t>
      </w:r>
      <w:r w:rsidR="002A7DAD" w:rsidRPr="00D423C1">
        <w:t xml:space="preserve"> of the relationship.</w:t>
      </w:r>
    </w:p>
    <w:p w:rsidR="00E86284" w:rsidRPr="00D423C1" w:rsidRDefault="00250BEC" w:rsidP="00E86284">
      <w:pPr>
        <w:tabs>
          <w:tab w:val="left" w:pos="720"/>
        </w:tabs>
        <w:spacing w:after="120"/>
        <w:ind w:left="720" w:hanging="720"/>
      </w:pPr>
      <w:r w:rsidRPr="00D423C1">
        <w:t>9</w:t>
      </w:r>
      <w:r w:rsidR="00D45F47" w:rsidRPr="00D423C1">
        <w:t>.</w:t>
      </w:r>
      <w:r w:rsidR="002C0416" w:rsidRPr="00D423C1">
        <w:tab/>
      </w:r>
      <w:r w:rsidR="002A7DAD" w:rsidRPr="00D423C1">
        <w:t xml:space="preserve">I </w:t>
      </w:r>
      <w:r w:rsidR="00EB32FA" w:rsidRPr="00D423C1">
        <w:t>ask the</w:t>
      </w:r>
      <w:r w:rsidR="00121DE2" w:rsidRPr="00D423C1">
        <w:t xml:space="preserve"> court for</w:t>
      </w:r>
      <w:r w:rsidR="006956F8" w:rsidRPr="00D423C1">
        <w:t xml:space="preserve"> an order establishing the </w:t>
      </w:r>
      <w:r w:rsidR="002A7DAD" w:rsidRPr="00D423C1">
        <w:t xml:space="preserve">date of the </w:t>
      </w:r>
      <w:r w:rsidR="00F06A0E" w:rsidRPr="00D423C1">
        <w:t>partners’</w:t>
      </w:r>
      <w:r w:rsidR="006956F8" w:rsidRPr="00D423C1">
        <w:t xml:space="preserve"> marriage as </w:t>
      </w:r>
    </w:p>
    <w:p w:rsidR="00BB29C6" w:rsidRPr="00D423C1" w:rsidRDefault="00E86284" w:rsidP="00E86284">
      <w:pPr>
        <w:tabs>
          <w:tab w:val="left" w:pos="720"/>
        </w:tabs>
        <w:spacing w:before="120" w:after="120"/>
        <w:ind w:left="720" w:hanging="720"/>
        <w:rPr>
          <w:szCs w:val="24"/>
        </w:rPr>
      </w:pPr>
      <w:r w:rsidRPr="00D423C1">
        <w:tab/>
        <w:t>________________________</w:t>
      </w:r>
      <w:r w:rsidR="006956F8" w:rsidRPr="00D423C1">
        <w:t xml:space="preserve"> </w:t>
      </w:r>
      <w:r w:rsidR="006956F8" w:rsidRPr="00D423C1">
        <w:rPr>
          <w:sz w:val="20"/>
          <w:szCs w:val="20"/>
        </w:rPr>
        <w:t>(date)</w:t>
      </w:r>
      <w:r w:rsidR="00121DE2" w:rsidRPr="00D423C1">
        <w:rPr>
          <w:szCs w:val="24"/>
        </w:rPr>
        <w:t>.</w:t>
      </w:r>
    </w:p>
    <w:p w:rsidR="00127DDE" w:rsidRPr="00D423C1" w:rsidRDefault="00127DDE" w:rsidP="00BE4A34">
      <w:pPr>
        <w:spacing w:before="120"/>
      </w:pPr>
    </w:p>
    <w:p w:rsidR="00127DDE" w:rsidRPr="00D423C1" w:rsidRDefault="00D45F47" w:rsidP="00BE4A34">
      <w:pPr>
        <w:spacing w:before="0" w:after="0"/>
        <w:rPr>
          <w:b/>
        </w:rPr>
      </w:pPr>
      <w:r w:rsidRPr="00D423C1">
        <w:rPr>
          <w:b/>
        </w:rPr>
        <w:lastRenderedPageBreak/>
        <w:t>Petitioner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3060"/>
        <w:gridCol w:w="1530"/>
        <w:gridCol w:w="4320"/>
      </w:tblGrid>
      <w:tr w:rsidR="00D45F47" w:rsidRPr="00D423C1" w:rsidTr="009666B7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45F47" w:rsidRPr="00D423C1" w:rsidRDefault="00D45F47" w:rsidP="009666B7">
            <w:pPr>
              <w:spacing w:before="120"/>
              <w:rPr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I declare under criminal penalty under the law of Utah that everything stated in this document is true.</w:t>
            </w:r>
          </w:p>
          <w:p w:rsidR="00D45F47" w:rsidRPr="00D423C1" w:rsidRDefault="00D45F47" w:rsidP="009666B7">
            <w:pPr>
              <w:spacing w:before="120" w:after="0"/>
              <w:rPr>
                <w:rFonts w:cs="Arial"/>
                <w:sz w:val="20"/>
                <w:szCs w:val="20"/>
              </w:rPr>
            </w:pPr>
            <w:r w:rsidRPr="00D423C1">
              <w:rPr>
                <w:sz w:val="20"/>
                <w:szCs w:val="20"/>
              </w:rPr>
              <w:t>Signed at ______________________________________________________ (city, and state or country).</w:t>
            </w:r>
          </w:p>
        </w:tc>
      </w:tr>
      <w:tr w:rsidR="00D45F47" w:rsidRPr="00D423C1" w:rsidTr="009666B7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F47" w:rsidRPr="00D423C1" w:rsidRDefault="00D45F47" w:rsidP="009666B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F47" w:rsidRPr="00D423C1" w:rsidRDefault="00D45F47" w:rsidP="009666B7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F47" w:rsidRPr="00D423C1" w:rsidRDefault="00D45F47" w:rsidP="009666B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D45F47" w:rsidRPr="00D423C1" w:rsidTr="009666B7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D45F47" w:rsidRPr="00D423C1" w:rsidRDefault="00D45F47" w:rsidP="00D45F47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45F47" w:rsidRPr="00D423C1" w:rsidRDefault="00D45F47" w:rsidP="009666B7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45F47" w:rsidRPr="00D423C1" w:rsidRDefault="00D45F47" w:rsidP="009666B7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D45F47" w:rsidRPr="00D423C1" w:rsidRDefault="00D45F47" w:rsidP="00BE4A34">
      <w:pPr>
        <w:spacing w:before="0" w:after="0"/>
      </w:pP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3060"/>
        <w:gridCol w:w="1530"/>
        <w:gridCol w:w="4320"/>
      </w:tblGrid>
      <w:tr w:rsidR="00092793" w:rsidRPr="00D423C1" w:rsidTr="00FA1BFE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092793" w:rsidRPr="00D423C1" w:rsidRDefault="00092793" w:rsidP="00092793">
            <w:pPr>
              <w:spacing w:before="120" w:after="0"/>
              <w:rPr>
                <w:rFonts w:cs="Arial"/>
                <w:b/>
                <w:szCs w:val="24"/>
              </w:rPr>
            </w:pPr>
          </w:p>
          <w:p w:rsidR="00092793" w:rsidRPr="00D423C1" w:rsidRDefault="00017BFD" w:rsidP="00092793">
            <w:pPr>
              <w:spacing w:before="120" w:after="0"/>
              <w:rPr>
                <w:rFonts w:cs="Arial"/>
                <w:sz w:val="20"/>
                <w:szCs w:val="20"/>
              </w:rPr>
            </w:pPr>
            <w:r w:rsidRPr="00017BFD">
              <w:rPr>
                <w:rFonts w:cs="Arial"/>
                <w:b/>
                <w:szCs w:val="24"/>
              </w:rPr>
              <w:t>Attorney or Licensed Paralegal Practitioner of record</w:t>
            </w:r>
            <w:r w:rsidRPr="00017BFD">
              <w:rPr>
                <w:rFonts w:cs="Arial"/>
                <w:szCs w:val="24"/>
              </w:rPr>
              <w:t xml:space="preserve"> </w:t>
            </w:r>
            <w:r w:rsidRPr="00017BFD">
              <w:rPr>
                <w:rFonts w:cs="Arial"/>
                <w:sz w:val="20"/>
                <w:szCs w:val="20"/>
              </w:rPr>
              <w:t>(if applicable)</w:t>
            </w:r>
          </w:p>
        </w:tc>
      </w:tr>
      <w:tr w:rsidR="00092793" w:rsidRPr="00D423C1" w:rsidTr="00FA1BFE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2793" w:rsidRPr="00D423C1" w:rsidRDefault="00092793" w:rsidP="00FA1B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2793" w:rsidRPr="00D423C1" w:rsidRDefault="00092793" w:rsidP="00FA1BFE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2793" w:rsidRPr="00D423C1" w:rsidRDefault="00092793" w:rsidP="00FA1B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092793" w:rsidRPr="00D423C1" w:rsidTr="00FA1BFE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092793" w:rsidRPr="00D423C1" w:rsidRDefault="00092793" w:rsidP="00092793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92793" w:rsidRPr="00D423C1" w:rsidRDefault="00092793" w:rsidP="00FA1BFE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92793" w:rsidRPr="00D423C1" w:rsidRDefault="00092793" w:rsidP="00FA1BFE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B9319E" w:rsidRPr="00D423C1" w:rsidRDefault="00ED1606" w:rsidP="00B9319E">
      <w:pPr>
        <w:pBdr>
          <w:bottom w:val="single" w:sz="4" w:space="1" w:color="auto"/>
        </w:pBdr>
        <w:spacing w:before="0" w:after="0"/>
      </w:pPr>
      <w:r w:rsidRPr="00D423C1">
        <w:rPr>
          <w:b/>
        </w:rPr>
        <w:br w:type="page"/>
      </w:r>
      <w:r w:rsidR="00B9319E" w:rsidRPr="00D423C1">
        <w:rPr>
          <w:b/>
        </w:rPr>
        <w:lastRenderedPageBreak/>
        <w:t xml:space="preserve">Stipulation </w:t>
      </w:r>
      <w:r w:rsidR="00B9319E" w:rsidRPr="00D423C1">
        <w:t>(optional)</w:t>
      </w:r>
    </w:p>
    <w:p w:rsidR="00B9319E" w:rsidRPr="00D423C1" w:rsidRDefault="00B9319E" w:rsidP="00B9319E">
      <w:r w:rsidRPr="00D423C1">
        <w:t>I am the respondent and</w:t>
      </w:r>
      <w:r w:rsidRPr="00D423C1">
        <w:rPr>
          <w:sz w:val="32"/>
        </w:rPr>
        <w:t xml:space="preserve"> </w:t>
      </w:r>
      <w:r w:rsidRPr="00D423C1">
        <w:t xml:space="preserve">the party responding to this Petition to </w:t>
      </w:r>
      <w:r w:rsidR="00BC3B9D" w:rsidRPr="00D423C1">
        <w:t>Recognize a Relationship as a Marriage</w:t>
      </w:r>
      <w:r w:rsidRPr="00D423C1">
        <w:t>.</w:t>
      </w:r>
    </w:p>
    <w:p w:rsidR="00B9319E" w:rsidRPr="00D423C1" w:rsidRDefault="00B9319E" w:rsidP="00B9319E">
      <w:pPr>
        <w:ind w:left="720" w:hanging="720"/>
      </w:pPr>
      <w:r w:rsidRPr="00D423C1">
        <w:t>1.</w:t>
      </w:r>
      <w:r w:rsidRPr="00D423C1">
        <w:tab/>
        <w:t xml:space="preserve">I have received and read the petition and its supporting documents.  </w:t>
      </w:r>
    </w:p>
    <w:p w:rsidR="00B9319E" w:rsidRPr="00D423C1" w:rsidRDefault="00B9319E" w:rsidP="00B9319E">
      <w:pPr>
        <w:ind w:left="720" w:hanging="720"/>
      </w:pPr>
      <w:r w:rsidRPr="00D423C1">
        <w:t>2.</w:t>
      </w:r>
      <w:r w:rsidRPr="00D423C1">
        <w:tab/>
        <w:t>I understand what the petition requests.</w:t>
      </w:r>
    </w:p>
    <w:p w:rsidR="00B9319E" w:rsidRPr="00D423C1" w:rsidRDefault="00B9319E" w:rsidP="00B9319E">
      <w:pPr>
        <w:ind w:left="720" w:hanging="720"/>
      </w:pPr>
      <w:r w:rsidRPr="00D423C1">
        <w:t>3.</w:t>
      </w:r>
      <w:r w:rsidRPr="00D423C1">
        <w:tab/>
        <w:t>I understand I have the right to contest the petition by filing an answer, and have the court decide the issues.</w:t>
      </w:r>
    </w:p>
    <w:p w:rsidR="00B9319E" w:rsidRPr="00D423C1" w:rsidRDefault="00B9319E" w:rsidP="00B9319E">
      <w:pPr>
        <w:ind w:left="720" w:hanging="720"/>
      </w:pPr>
      <w:r w:rsidRPr="00D423C1">
        <w:t>4.</w:t>
      </w:r>
      <w:r w:rsidRPr="00D423C1">
        <w:tab/>
        <w:t xml:space="preserve">I waive service of the Summons. </w:t>
      </w:r>
    </w:p>
    <w:p w:rsidR="00B9319E" w:rsidRPr="00D423C1" w:rsidRDefault="00B9319E" w:rsidP="00B9319E">
      <w:pPr>
        <w:ind w:left="720" w:hanging="720"/>
      </w:pPr>
      <w:r w:rsidRPr="00D423C1">
        <w:t>5.</w:t>
      </w:r>
      <w:r w:rsidRPr="00D423C1">
        <w:tab/>
        <w:t>I agree this court has the authority to decide this matter and I enter my appearance for that purpose.</w:t>
      </w:r>
    </w:p>
    <w:p w:rsidR="00B9319E" w:rsidRPr="00D423C1" w:rsidRDefault="00B9319E" w:rsidP="00B9319E">
      <w:pPr>
        <w:ind w:left="720" w:hanging="720"/>
      </w:pPr>
      <w:r w:rsidRPr="00D423C1">
        <w:t>6.</w:t>
      </w:r>
      <w:r w:rsidRPr="00D423C1">
        <w:tab/>
        <w:t>I agree to the requests in the petition.</w:t>
      </w:r>
    </w:p>
    <w:p w:rsidR="00B9319E" w:rsidRPr="00D423C1" w:rsidRDefault="00B9319E" w:rsidP="00B9319E">
      <w:pPr>
        <w:ind w:left="720" w:hanging="720"/>
      </w:pPr>
      <w:r w:rsidRPr="00D423C1">
        <w:t>7.</w:t>
      </w:r>
      <w:r w:rsidRPr="00D423C1">
        <w:tab/>
        <w:t>I agree the court may enter an order of modification consistent with the petition at any time and without further notice.</w:t>
      </w:r>
    </w:p>
    <w:p w:rsidR="00B9319E" w:rsidRPr="00D423C1" w:rsidRDefault="00B9319E" w:rsidP="00B9319E">
      <w:pPr>
        <w:spacing w:before="0" w:after="0"/>
      </w:pPr>
    </w:p>
    <w:p w:rsidR="00B9319E" w:rsidRPr="00D423C1" w:rsidRDefault="00ED1606" w:rsidP="00B9319E">
      <w:pPr>
        <w:rPr>
          <w:rFonts w:cs="Arial"/>
          <w:b/>
        </w:rPr>
      </w:pPr>
      <w:r w:rsidRPr="00D423C1">
        <w:rPr>
          <w:rFonts w:cs="Arial"/>
          <w:b/>
          <w:szCs w:val="24"/>
        </w:rPr>
        <w:t>Respondent</w:t>
      </w:r>
    </w:p>
    <w:tbl>
      <w:tblPr>
        <w:tblW w:w="955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48"/>
        <w:gridCol w:w="3060"/>
        <w:gridCol w:w="1530"/>
        <w:gridCol w:w="4320"/>
      </w:tblGrid>
      <w:tr w:rsidR="00B9319E" w:rsidRPr="00D423C1" w:rsidTr="00F10EC3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319E" w:rsidRPr="00D423C1" w:rsidRDefault="00B9319E" w:rsidP="00F10EC3">
            <w:pPr>
              <w:spacing w:before="120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I declare under criminal penalty under the law of Utah that everything stated in this document is true.</w:t>
            </w:r>
          </w:p>
          <w:p w:rsidR="00B9319E" w:rsidRPr="00D423C1" w:rsidRDefault="00B9319E" w:rsidP="00F10EC3">
            <w:pPr>
              <w:spacing w:before="120" w:after="200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Signed at ______________________________________________________ (city, and state or country).</w:t>
            </w:r>
          </w:p>
        </w:tc>
      </w:tr>
      <w:tr w:rsidR="00B9319E" w:rsidRPr="00D423C1" w:rsidTr="00F10EC3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B9319E" w:rsidRPr="00D423C1" w:rsidTr="00F10EC3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B9319E" w:rsidRPr="00D423C1" w:rsidRDefault="00B9319E" w:rsidP="00F10EC3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B9319E" w:rsidRPr="00D423C1" w:rsidTr="00F10EC3">
        <w:tc>
          <w:tcPr>
            <w:tcW w:w="955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9319E" w:rsidRPr="00D423C1" w:rsidRDefault="00B9319E" w:rsidP="00F10EC3">
            <w:pPr>
              <w:spacing w:before="120"/>
              <w:rPr>
                <w:rFonts w:cs="Arial"/>
                <w:sz w:val="20"/>
                <w:szCs w:val="20"/>
              </w:rPr>
            </w:pPr>
          </w:p>
          <w:p w:rsidR="00B9319E" w:rsidRPr="00D423C1" w:rsidRDefault="00B9319E" w:rsidP="00F10EC3">
            <w:pPr>
              <w:spacing w:before="120"/>
              <w:rPr>
                <w:rFonts w:cs="Arial"/>
                <w:sz w:val="20"/>
                <w:szCs w:val="20"/>
              </w:rPr>
            </w:pPr>
          </w:p>
          <w:p w:rsidR="00B9319E" w:rsidRPr="00D423C1" w:rsidRDefault="00017BFD" w:rsidP="00092793">
            <w:pPr>
              <w:spacing w:before="120" w:after="0"/>
              <w:rPr>
                <w:rFonts w:cs="Arial"/>
                <w:sz w:val="20"/>
                <w:szCs w:val="20"/>
              </w:rPr>
            </w:pPr>
            <w:r w:rsidRPr="00017BFD">
              <w:rPr>
                <w:rFonts w:cs="Arial"/>
                <w:b/>
                <w:szCs w:val="24"/>
              </w:rPr>
              <w:t>Attorney or Licensed Paralegal Practitioner of record</w:t>
            </w:r>
            <w:r w:rsidRPr="00017BFD">
              <w:rPr>
                <w:rFonts w:cs="Arial"/>
                <w:szCs w:val="24"/>
              </w:rPr>
              <w:t xml:space="preserve"> </w:t>
            </w:r>
            <w:r w:rsidRPr="00017BFD">
              <w:rPr>
                <w:rFonts w:cs="Arial"/>
                <w:sz w:val="20"/>
                <w:szCs w:val="20"/>
              </w:rPr>
              <w:t>(if applicable)</w:t>
            </w:r>
          </w:p>
        </w:tc>
      </w:tr>
      <w:tr w:rsidR="00B9319E" w:rsidRPr="00D423C1" w:rsidTr="00F10EC3">
        <w:trPr>
          <w:cantSplit/>
          <w:trHeight w:val="576"/>
        </w:trPr>
        <w:tc>
          <w:tcPr>
            <w:tcW w:w="37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Signature ►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319E" w:rsidRPr="00D423C1" w:rsidRDefault="00B9319E" w:rsidP="00F10EC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  <w:tr w:rsidR="00B9319E" w:rsidRPr="00C11036" w:rsidTr="00F10EC3">
        <w:trPr>
          <w:cantSplit/>
          <w:trHeight w:val="432"/>
        </w:trPr>
        <w:tc>
          <w:tcPr>
            <w:tcW w:w="648" w:type="dxa"/>
            <w:tcBorders>
              <w:top w:val="nil"/>
              <w:left w:val="nil"/>
              <w:bottom w:val="nil"/>
              <w:right w:val="nil"/>
            </w:tcBorders>
          </w:tcPr>
          <w:p w:rsidR="00B9319E" w:rsidRPr="00D423C1" w:rsidRDefault="00B9319E" w:rsidP="00F10EC3">
            <w:pPr>
              <w:spacing w:before="0" w:after="0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Date</w:t>
            </w:r>
          </w:p>
        </w:tc>
        <w:tc>
          <w:tcPr>
            <w:tcW w:w="459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9319E" w:rsidRPr="00C11036" w:rsidRDefault="00B9319E" w:rsidP="00F10EC3">
            <w:pPr>
              <w:spacing w:after="0"/>
              <w:jc w:val="right"/>
              <w:rPr>
                <w:rFonts w:cs="Arial"/>
                <w:sz w:val="20"/>
                <w:szCs w:val="20"/>
              </w:rPr>
            </w:pPr>
            <w:r w:rsidRPr="00D423C1">
              <w:rPr>
                <w:rFonts w:cs="Arial"/>
                <w:sz w:val="20"/>
                <w:szCs w:val="20"/>
              </w:rPr>
              <w:t>Printed Name</w:t>
            </w: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9319E" w:rsidRPr="00C11036" w:rsidRDefault="00B9319E" w:rsidP="00F10EC3">
            <w:pPr>
              <w:spacing w:after="0"/>
              <w:rPr>
                <w:rFonts w:cs="Arial"/>
                <w:sz w:val="20"/>
                <w:szCs w:val="20"/>
              </w:rPr>
            </w:pPr>
          </w:p>
        </w:tc>
      </w:tr>
    </w:tbl>
    <w:p w:rsidR="00B9319E" w:rsidRDefault="00B9319E" w:rsidP="00B9319E">
      <w:pPr>
        <w:spacing w:before="0" w:after="0"/>
      </w:pPr>
    </w:p>
    <w:p w:rsidR="00B9319E" w:rsidRDefault="00B9319E" w:rsidP="00BE4A34">
      <w:pPr>
        <w:spacing w:before="0" w:after="0"/>
      </w:pPr>
    </w:p>
    <w:sectPr w:rsidR="00B9319E" w:rsidSect="003732C2">
      <w:footerReference w:type="default" r:id="rId8"/>
      <w:pgSz w:w="12240" w:h="15840" w:code="1"/>
      <w:pgMar w:top="2160" w:right="1440" w:bottom="1440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5C04E5" w:rsidRDefault="005C04E5" w:rsidP="00B4435F">
      <w:pPr>
        <w:spacing w:after="0"/>
      </w:pPr>
      <w:r>
        <w:separator/>
      </w:r>
    </w:p>
  </w:endnote>
  <w:endnote w:type="continuationSeparator" w:id="0">
    <w:p w:rsidR="005C04E5" w:rsidRDefault="005C04E5" w:rsidP="00B4435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55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2898"/>
      <w:gridCol w:w="5130"/>
      <w:gridCol w:w="1530"/>
    </w:tblGrid>
    <w:tr w:rsidR="008B381E" w:rsidRPr="0054263E" w:rsidTr="003732C2">
      <w:tc>
        <w:tcPr>
          <w:tcW w:w="2898" w:type="dxa"/>
        </w:tcPr>
        <w:p w:rsidR="008B381E" w:rsidRPr="0054263E" w:rsidRDefault="00BC3B9D" w:rsidP="00D423C1">
          <w:pPr>
            <w:pStyle w:val="Footer"/>
            <w:spacing w:before="60"/>
            <w:rPr>
              <w:sz w:val="16"/>
              <w:szCs w:val="16"/>
            </w:rPr>
          </w:pPr>
          <w:r w:rsidRPr="00327445">
            <w:rPr>
              <w:sz w:val="16"/>
              <w:szCs w:val="16"/>
            </w:rPr>
            <w:t>1600FAJ</w:t>
          </w:r>
          <w:r w:rsidR="00D423C1" w:rsidRPr="00327445">
            <w:rPr>
              <w:sz w:val="16"/>
              <w:szCs w:val="16"/>
            </w:rPr>
            <w:t xml:space="preserve"> Approved October 19, 2020</w:t>
          </w:r>
          <w:r w:rsidR="0098264D" w:rsidRPr="00327445">
            <w:rPr>
              <w:sz w:val="16"/>
              <w:szCs w:val="16"/>
            </w:rPr>
            <w:t xml:space="preserve"> / Revised </w:t>
          </w:r>
          <w:r w:rsidR="00365A8B">
            <w:rPr>
              <w:sz w:val="16"/>
              <w:szCs w:val="16"/>
            </w:rPr>
            <w:t>September 1, 2024</w:t>
          </w:r>
        </w:p>
      </w:tc>
      <w:tc>
        <w:tcPr>
          <w:tcW w:w="5130" w:type="dxa"/>
        </w:tcPr>
        <w:p w:rsidR="008B381E" w:rsidRPr="003732C2" w:rsidRDefault="008B381E" w:rsidP="003732C2">
          <w:pPr>
            <w:pStyle w:val="Footer"/>
            <w:spacing w:before="60"/>
            <w:jc w:val="center"/>
            <w:rPr>
              <w:b/>
              <w:sz w:val="16"/>
              <w:szCs w:val="16"/>
            </w:rPr>
          </w:pPr>
          <w:r w:rsidRPr="003732C2">
            <w:rPr>
              <w:b/>
              <w:sz w:val="16"/>
              <w:szCs w:val="16"/>
            </w:rPr>
            <w:t>Petition to Recognize a Relationship as a Marriage</w:t>
          </w:r>
        </w:p>
      </w:tc>
      <w:tc>
        <w:tcPr>
          <w:tcW w:w="1530" w:type="dxa"/>
        </w:tcPr>
        <w:p w:rsidR="008B381E" w:rsidRPr="0054263E" w:rsidRDefault="008B381E" w:rsidP="003732C2">
          <w:pPr>
            <w:pStyle w:val="Footer"/>
            <w:spacing w:before="60"/>
            <w:jc w:val="right"/>
            <w:rPr>
              <w:sz w:val="16"/>
              <w:szCs w:val="16"/>
            </w:rPr>
          </w:pPr>
          <w:r w:rsidRPr="0054263E">
            <w:rPr>
              <w:sz w:val="16"/>
              <w:szCs w:val="16"/>
            </w:rPr>
            <w:t xml:space="preserve">Page </w:t>
          </w:r>
          <w:r w:rsidRPr="0054263E">
            <w:rPr>
              <w:sz w:val="16"/>
              <w:szCs w:val="16"/>
            </w:rPr>
            <w:fldChar w:fldCharType="begin"/>
          </w:r>
          <w:r w:rsidRPr="0054263E">
            <w:rPr>
              <w:sz w:val="16"/>
              <w:szCs w:val="16"/>
            </w:rPr>
            <w:instrText xml:space="preserve"> PAGE   \* MERGEFORMAT </w:instrText>
          </w:r>
          <w:r w:rsidRPr="0054263E">
            <w:rPr>
              <w:sz w:val="16"/>
              <w:szCs w:val="16"/>
            </w:rPr>
            <w:fldChar w:fldCharType="separate"/>
          </w:r>
          <w:r w:rsidR="00014615">
            <w:rPr>
              <w:noProof/>
              <w:sz w:val="16"/>
              <w:szCs w:val="16"/>
            </w:rPr>
            <w:t>5</w:t>
          </w:r>
          <w:r w:rsidRPr="0054263E">
            <w:rPr>
              <w:sz w:val="16"/>
              <w:szCs w:val="16"/>
            </w:rPr>
            <w:fldChar w:fldCharType="end"/>
          </w:r>
          <w:r w:rsidRPr="0054263E">
            <w:rPr>
              <w:sz w:val="16"/>
              <w:szCs w:val="16"/>
            </w:rPr>
            <w:t xml:space="preserve"> of </w:t>
          </w:r>
          <w:r w:rsidRPr="0054263E">
            <w:rPr>
              <w:sz w:val="16"/>
              <w:szCs w:val="16"/>
            </w:rPr>
            <w:fldChar w:fldCharType="begin"/>
          </w:r>
          <w:r w:rsidRPr="0054263E">
            <w:rPr>
              <w:sz w:val="16"/>
              <w:szCs w:val="16"/>
            </w:rPr>
            <w:instrText>numpages</w:instrText>
          </w:r>
          <w:r w:rsidRPr="0054263E">
            <w:rPr>
              <w:sz w:val="16"/>
              <w:szCs w:val="16"/>
            </w:rPr>
            <w:fldChar w:fldCharType="separate"/>
          </w:r>
          <w:r w:rsidR="00014615">
            <w:rPr>
              <w:noProof/>
              <w:sz w:val="16"/>
              <w:szCs w:val="16"/>
            </w:rPr>
            <w:t>5</w:t>
          </w:r>
          <w:r w:rsidRPr="0054263E">
            <w:rPr>
              <w:sz w:val="16"/>
              <w:szCs w:val="16"/>
            </w:rPr>
            <w:fldChar w:fldCharType="end"/>
          </w:r>
        </w:p>
      </w:tc>
    </w:tr>
  </w:tbl>
  <w:p w:rsidR="008B381E" w:rsidRPr="003732C2" w:rsidRDefault="008B381E" w:rsidP="003732C2">
    <w:pPr>
      <w:pStyle w:val="Footer"/>
      <w:spacing w:before="0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5C04E5" w:rsidRDefault="005C04E5" w:rsidP="00B4435F">
      <w:pPr>
        <w:spacing w:after="0"/>
      </w:pPr>
      <w:r>
        <w:separator/>
      </w:r>
    </w:p>
  </w:footnote>
  <w:footnote w:type="continuationSeparator" w:id="0">
    <w:p w:rsidR="005C04E5" w:rsidRDefault="005C04E5" w:rsidP="00B4435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5C2B1E"/>
    <w:multiLevelType w:val="hybridMultilevel"/>
    <w:tmpl w:val="274864B4"/>
    <w:lvl w:ilvl="0" w:tplc="D75A55E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04711"/>
    <w:multiLevelType w:val="hybridMultilevel"/>
    <w:tmpl w:val="BEBE00B0"/>
    <w:lvl w:ilvl="0" w:tplc="DB280EEA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07BF6CD0"/>
    <w:multiLevelType w:val="hybridMultilevel"/>
    <w:tmpl w:val="77208138"/>
    <w:lvl w:ilvl="0" w:tplc="EAA0A434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867CCB"/>
    <w:multiLevelType w:val="hybridMultilevel"/>
    <w:tmpl w:val="B67894B2"/>
    <w:lvl w:ilvl="0" w:tplc="BB26385A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0DB04BA8"/>
    <w:multiLevelType w:val="multilevel"/>
    <w:tmpl w:val="3946AE7C"/>
    <w:lvl w:ilvl="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06D4836"/>
    <w:multiLevelType w:val="hybridMultilevel"/>
    <w:tmpl w:val="F41A2332"/>
    <w:lvl w:ilvl="0" w:tplc="DDB86A06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50A5A78"/>
    <w:multiLevelType w:val="hybridMultilevel"/>
    <w:tmpl w:val="E15E7224"/>
    <w:lvl w:ilvl="0" w:tplc="BB26385A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6038B7"/>
    <w:multiLevelType w:val="hybridMultilevel"/>
    <w:tmpl w:val="118C8342"/>
    <w:lvl w:ilvl="0" w:tplc="FAA4040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83601C9"/>
    <w:multiLevelType w:val="multilevel"/>
    <w:tmpl w:val="3946AE7C"/>
    <w:lvl w:ilvl="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858218C"/>
    <w:multiLevelType w:val="hybridMultilevel"/>
    <w:tmpl w:val="589CD706"/>
    <w:lvl w:ilvl="0" w:tplc="BB26385A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195636DC"/>
    <w:multiLevelType w:val="hybridMultilevel"/>
    <w:tmpl w:val="A75263A6"/>
    <w:lvl w:ilvl="0" w:tplc="814E015A">
      <w:start w:val="1"/>
      <w:numFmt w:val="bullet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1E735149"/>
    <w:multiLevelType w:val="multilevel"/>
    <w:tmpl w:val="8550C090"/>
    <w:lvl w:ilvl="0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D66F84"/>
    <w:multiLevelType w:val="hybridMultilevel"/>
    <w:tmpl w:val="F38253CC"/>
    <w:lvl w:ilvl="0" w:tplc="7194DB08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021DB9"/>
    <w:multiLevelType w:val="hybridMultilevel"/>
    <w:tmpl w:val="F47E33B6"/>
    <w:lvl w:ilvl="0" w:tplc="FAA40400">
      <w:start w:val="1"/>
      <w:numFmt w:val="bullet"/>
      <w:lvlRestart w:val="0"/>
      <w:lvlText w:val=""/>
      <w:lvlJc w:val="left"/>
      <w:pPr>
        <w:ind w:left="36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14" w15:restartNumberingAfterBreak="0">
    <w:nsid w:val="2C846F84"/>
    <w:multiLevelType w:val="hybridMultilevel"/>
    <w:tmpl w:val="846A5EFE"/>
    <w:lvl w:ilvl="0" w:tplc="E48C76A2">
      <w:start w:val="4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DFF4189"/>
    <w:multiLevelType w:val="hybridMultilevel"/>
    <w:tmpl w:val="C9904444"/>
    <w:lvl w:ilvl="0" w:tplc="0EA40280">
      <w:start w:val="1"/>
      <w:numFmt w:val="bullet"/>
      <w:lvlRestart w:val="0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8F37AD9"/>
    <w:multiLevelType w:val="hybridMultilevel"/>
    <w:tmpl w:val="34A61CAE"/>
    <w:lvl w:ilvl="0" w:tplc="8E6E9CCA">
      <w:start w:val="1"/>
      <w:numFmt w:val="bullet"/>
      <w:lvlText w:val="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9535258"/>
    <w:multiLevelType w:val="hybridMultilevel"/>
    <w:tmpl w:val="5588B72E"/>
    <w:lvl w:ilvl="0" w:tplc="53903E02">
      <w:start w:val="1"/>
      <w:numFmt w:val="upperLetter"/>
      <w:lvlText w:val="(2)(%1)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8B6948"/>
    <w:multiLevelType w:val="hybridMultilevel"/>
    <w:tmpl w:val="3CE44202"/>
    <w:lvl w:ilvl="0" w:tplc="ACB4270C">
      <w:start w:val="1"/>
      <w:numFmt w:val="lowerLetter"/>
      <w:lvlText w:val="(%1)"/>
      <w:lvlJc w:val="left"/>
      <w:pPr>
        <w:ind w:left="13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55" w:hanging="360"/>
      </w:pPr>
    </w:lvl>
    <w:lvl w:ilvl="2" w:tplc="0409001B" w:tentative="1">
      <w:start w:val="1"/>
      <w:numFmt w:val="lowerRoman"/>
      <w:lvlText w:val="%3."/>
      <w:lvlJc w:val="right"/>
      <w:pPr>
        <w:ind w:left="2775" w:hanging="180"/>
      </w:pPr>
    </w:lvl>
    <w:lvl w:ilvl="3" w:tplc="0409000F" w:tentative="1">
      <w:start w:val="1"/>
      <w:numFmt w:val="decimal"/>
      <w:lvlText w:val="%4."/>
      <w:lvlJc w:val="left"/>
      <w:pPr>
        <w:ind w:left="3495" w:hanging="360"/>
      </w:pPr>
    </w:lvl>
    <w:lvl w:ilvl="4" w:tplc="04090019" w:tentative="1">
      <w:start w:val="1"/>
      <w:numFmt w:val="lowerLetter"/>
      <w:lvlText w:val="%5."/>
      <w:lvlJc w:val="left"/>
      <w:pPr>
        <w:ind w:left="4215" w:hanging="360"/>
      </w:pPr>
    </w:lvl>
    <w:lvl w:ilvl="5" w:tplc="0409001B" w:tentative="1">
      <w:start w:val="1"/>
      <w:numFmt w:val="lowerRoman"/>
      <w:lvlText w:val="%6."/>
      <w:lvlJc w:val="right"/>
      <w:pPr>
        <w:ind w:left="4935" w:hanging="180"/>
      </w:pPr>
    </w:lvl>
    <w:lvl w:ilvl="6" w:tplc="0409000F" w:tentative="1">
      <w:start w:val="1"/>
      <w:numFmt w:val="decimal"/>
      <w:lvlText w:val="%7."/>
      <w:lvlJc w:val="left"/>
      <w:pPr>
        <w:ind w:left="5655" w:hanging="360"/>
      </w:pPr>
    </w:lvl>
    <w:lvl w:ilvl="7" w:tplc="04090019" w:tentative="1">
      <w:start w:val="1"/>
      <w:numFmt w:val="lowerLetter"/>
      <w:lvlText w:val="%8."/>
      <w:lvlJc w:val="left"/>
      <w:pPr>
        <w:ind w:left="6375" w:hanging="360"/>
      </w:pPr>
    </w:lvl>
    <w:lvl w:ilvl="8" w:tplc="0409001B" w:tentative="1">
      <w:start w:val="1"/>
      <w:numFmt w:val="lowerRoman"/>
      <w:lvlText w:val="%9."/>
      <w:lvlJc w:val="right"/>
      <w:pPr>
        <w:ind w:left="7095" w:hanging="180"/>
      </w:pPr>
    </w:lvl>
  </w:abstractNum>
  <w:abstractNum w:abstractNumId="19" w15:restartNumberingAfterBreak="0">
    <w:nsid w:val="40066B09"/>
    <w:multiLevelType w:val="multilevel"/>
    <w:tmpl w:val="118C8342"/>
    <w:lvl w:ilvl="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2D07A7D"/>
    <w:multiLevelType w:val="hybridMultilevel"/>
    <w:tmpl w:val="DC30BDA8"/>
    <w:lvl w:ilvl="0" w:tplc="0EA40280">
      <w:start w:val="1"/>
      <w:numFmt w:val="bullet"/>
      <w:lvlRestart w:val="0"/>
      <w:lvlText w:val="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451E5D79"/>
    <w:multiLevelType w:val="hybridMultilevel"/>
    <w:tmpl w:val="72408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271DCA"/>
    <w:multiLevelType w:val="multilevel"/>
    <w:tmpl w:val="A75263A6"/>
    <w:lvl w:ilvl="0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B2A60C5"/>
    <w:multiLevelType w:val="hybridMultilevel"/>
    <w:tmpl w:val="7D325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B44A1C"/>
    <w:multiLevelType w:val="hybridMultilevel"/>
    <w:tmpl w:val="BB16E534"/>
    <w:lvl w:ilvl="0" w:tplc="EAA0A434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1C01FC"/>
    <w:multiLevelType w:val="hybridMultilevel"/>
    <w:tmpl w:val="C0DE8D76"/>
    <w:lvl w:ilvl="0" w:tplc="D9FAC754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6" w15:restartNumberingAfterBreak="0">
    <w:nsid w:val="5478382F"/>
    <w:multiLevelType w:val="multilevel"/>
    <w:tmpl w:val="118C8342"/>
    <w:lvl w:ilvl="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59E565D9"/>
    <w:multiLevelType w:val="hybridMultilevel"/>
    <w:tmpl w:val="1512D3D0"/>
    <w:lvl w:ilvl="0" w:tplc="EAA0A434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84260C"/>
    <w:multiLevelType w:val="hybridMultilevel"/>
    <w:tmpl w:val="911C512A"/>
    <w:lvl w:ilvl="0" w:tplc="FAA40400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405D27"/>
    <w:multiLevelType w:val="hybridMultilevel"/>
    <w:tmpl w:val="D73E0276"/>
    <w:lvl w:ilvl="0" w:tplc="5AF82F9E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0" w15:restartNumberingAfterBreak="0">
    <w:nsid w:val="5C893C04"/>
    <w:multiLevelType w:val="multilevel"/>
    <w:tmpl w:val="118C8342"/>
    <w:lvl w:ilvl="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3D3689F"/>
    <w:multiLevelType w:val="hybridMultilevel"/>
    <w:tmpl w:val="AFEC99CA"/>
    <w:lvl w:ilvl="0" w:tplc="1034ED00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4722CD"/>
    <w:multiLevelType w:val="multilevel"/>
    <w:tmpl w:val="3946AE7C"/>
    <w:lvl w:ilvl="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65B7976"/>
    <w:multiLevelType w:val="hybridMultilevel"/>
    <w:tmpl w:val="0D48CC72"/>
    <w:lvl w:ilvl="0" w:tplc="5AF82F9E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4" w15:restartNumberingAfterBreak="0">
    <w:nsid w:val="67A20C36"/>
    <w:multiLevelType w:val="hybridMultilevel"/>
    <w:tmpl w:val="62140204"/>
    <w:lvl w:ilvl="0" w:tplc="8286D294">
      <w:start w:val="5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A6853CF"/>
    <w:multiLevelType w:val="hybridMultilevel"/>
    <w:tmpl w:val="CE6A5412"/>
    <w:lvl w:ilvl="0" w:tplc="855487B0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B43AD2"/>
    <w:multiLevelType w:val="hybridMultilevel"/>
    <w:tmpl w:val="751C200C"/>
    <w:lvl w:ilvl="0" w:tplc="FAA40400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36174D"/>
    <w:multiLevelType w:val="multilevel"/>
    <w:tmpl w:val="72408468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69616B"/>
    <w:multiLevelType w:val="hybridMultilevel"/>
    <w:tmpl w:val="946214EA"/>
    <w:lvl w:ilvl="0" w:tplc="5322950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F284E"/>
    <w:multiLevelType w:val="hybridMultilevel"/>
    <w:tmpl w:val="EE0003E4"/>
    <w:lvl w:ilvl="0" w:tplc="EAA0A434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21D2106"/>
    <w:multiLevelType w:val="hybridMultilevel"/>
    <w:tmpl w:val="3946AE7C"/>
    <w:lvl w:ilvl="0" w:tplc="31B083A0">
      <w:start w:val="1"/>
      <w:numFmt w:val="bullet"/>
      <w:lvlRestart w:val="0"/>
      <w:lvlText w:val="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3E911B8"/>
    <w:multiLevelType w:val="hybridMultilevel"/>
    <w:tmpl w:val="FFCE46B0"/>
    <w:lvl w:ilvl="0" w:tplc="EAA0A434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8A77E6F"/>
    <w:multiLevelType w:val="hybridMultilevel"/>
    <w:tmpl w:val="588EA89E"/>
    <w:lvl w:ilvl="0" w:tplc="EAA0A434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3" w15:restartNumberingAfterBreak="0">
    <w:nsid w:val="79F57E46"/>
    <w:multiLevelType w:val="hybridMultilevel"/>
    <w:tmpl w:val="2CEE1050"/>
    <w:lvl w:ilvl="0" w:tplc="4498FF5C">
      <w:start w:val="1"/>
      <w:numFmt w:val="bullet"/>
      <w:lvlRestart w:val="0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C07B04"/>
    <w:multiLevelType w:val="hybridMultilevel"/>
    <w:tmpl w:val="34C01CCA"/>
    <w:lvl w:ilvl="0" w:tplc="327062E2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5" w15:restartNumberingAfterBreak="0">
    <w:nsid w:val="7B066758"/>
    <w:multiLevelType w:val="hybridMultilevel"/>
    <w:tmpl w:val="BF6C1870"/>
    <w:lvl w:ilvl="0" w:tplc="EAA0A434">
      <w:start w:val="1"/>
      <w:numFmt w:val="bullet"/>
      <w:lvlRestart w:val="0"/>
      <w:lvlText w:val="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6" w15:restartNumberingAfterBreak="0">
    <w:nsid w:val="7C506588"/>
    <w:multiLevelType w:val="hybridMultilevel"/>
    <w:tmpl w:val="B394D458"/>
    <w:lvl w:ilvl="0" w:tplc="53903E02">
      <w:start w:val="1"/>
      <w:numFmt w:val="upperLetter"/>
      <w:lvlText w:val="(2)(%1)"/>
      <w:lvlJc w:val="left"/>
      <w:pPr>
        <w:ind w:left="25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1322003737">
    <w:abstractNumId w:val="31"/>
  </w:num>
  <w:num w:numId="2" w16cid:durableId="1659070137">
    <w:abstractNumId w:val="10"/>
  </w:num>
  <w:num w:numId="3" w16cid:durableId="87391687">
    <w:abstractNumId w:val="22"/>
  </w:num>
  <w:num w:numId="4" w16cid:durableId="2122214733">
    <w:abstractNumId w:val="12"/>
  </w:num>
  <w:num w:numId="5" w16cid:durableId="1714618544">
    <w:abstractNumId w:val="28"/>
  </w:num>
  <w:num w:numId="6" w16cid:durableId="528420447">
    <w:abstractNumId w:val="7"/>
  </w:num>
  <w:num w:numId="7" w16cid:durableId="2016807068">
    <w:abstractNumId w:val="0"/>
  </w:num>
  <w:num w:numId="8" w16cid:durableId="1962803417">
    <w:abstractNumId w:val="38"/>
  </w:num>
  <w:num w:numId="9" w16cid:durableId="541013902">
    <w:abstractNumId w:val="30"/>
  </w:num>
  <w:num w:numId="10" w16cid:durableId="1939438866">
    <w:abstractNumId w:val="36"/>
  </w:num>
  <w:num w:numId="11" w16cid:durableId="1614433338">
    <w:abstractNumId w:val="13"/>
  </w:num>
  <w:num w:numId="12" w16cid:durableId="104277464">
    <w:abstractNumId w:val="40"/>
  </w:num>
  <w:num w:numId="13" w16cid:durableId="465665124">
    <w:abstractNumId w:val="18"/>
  </w:num>
  <w:num w:numId="14" w16cid:durableId="1444954379">
    <w:abstractNumId w:val="8"/>
  </w:num>
  <w:num w:numId="15" w16cid:durableId="1936278411">
    <w:abstractNumId w:val="26"/>
  </w:num>
  <w:num w:numId="16" w16cid:durableId="1562642101">
    <w:abstractNumId w:val="25"/>
  </w:num>
  <w:num w:numId="17" w16cid:durableId="2038506512">
    <w:abstractNumId w:val="44"/>
  </w:num>
  <w:num w:numId="18" w16cid:durableId="762997259">
    <w:abstractNumId w:val="16"/>
  </w:num>
  <w:num w:numId="19" w16cid:durableId="1807965154">
    <w:abstractNumId w:val="4"/>
  </w:num>
  <w:num w:numId="20" w16cid:durableId="1082334598">
    <w:abstractNumId w:val="19"/>
  </w:num>
  <w:num w:numId="21" w16cid:durableId="1577864178">
    <w:abstractNumId w:val="15"/>
  </w:num>
  <w:num w:numId="22" w16cid:durableId="899172431">
    <w:abstractNumId w:val="20"/>
  </w:num>
  <w:num w:numId="23" w16cid:durableId="1333410344">
    <w:abstractNumId w:val="32"/>
  </w:num>
  <w:num w:numId="24" w16cid:durableId="1640577154">
    <w:abstractNumId w:val="17"/>
  </w:num>
  <w:num w:numId="25" w16cid:durableId="512035323">
    <w:abstractNumId w:val="11"/>
  </w:num>
  <w:num w:numId="26" w16cid:durableId="354766692">
    <w:abstractNumId w:val="46"/>
  </w:num>
  <w:num w:numId="27" w16cid:durableId="27149249">
    <w:abstractNumId w:val="43"/>
  </w:num>
  <w:num w:numId="28" w16cid:durableId="2029986705">
    <w:abstractNumId w:val="1"/>
  </w:num>
  <w:num w:numId="29" w16cid:durableId="658726320">
    <w:abstractNumId w:val="29"/>
  </w:num>
  <w:num w:numId="30" w16cid:durableId="1673753093">
    <w:abstractNumId w:val="33"/>
  </w:num>
  <w:num w:numId="31" w16cid:durableId="202601955">
    <w:abstractNumId w:val="34"/>
  </w:num>
  <w:num w:numId="32" w16cid:durableId="1663848287">
    <w:abstractNumId w:val="14"/>
  </w:num>
  <w:num w:numId="33" w16cid:durableId="611321478">
    <w:abstractNumId w:val="9"/>
  </w:num>
  <w:num w:numId="34" w16cid:durableId="1945532368">
    <w:abstractNumId w:val="3"/>
  </w:num>
  <w:num w:numId="35" w16cid:durableId="1192644726">
    <w:abstractNumId w:val="6"/>
  </w:num>
  <w:num w:numId="36" w16cid:durableId="273557617">
    <w:abstractNumId w:val="2"/>
  </w:num>
  <w:num w:numId="37" w16cid:durableId="1022972091">
    <w:abstractNumId w:val="27"/>
  </w:num>
  <w:num w:numId="38" w16cid:durableId="1822113425">
    <w:abstractNumId w:val="41"/>
  </w:num>
  <w:num w:numId="39" w16cid:durableId="252059356">
    <w:abstractNumId w:val="24"/>
  </w:num>
  <w:num w:numId="40" w16cid:durableId="637878970">
    <w:abstractNumId w:val="39"/>
  </w:num>
  <w:num w:numId="41" w16cid:durableId="627246756">
    <w:abstractNumId w:val="21"/>
  </w:num>
  <w:num w:numId="42" w16cid:durableId="1804691916">
    <w:abstractNumId w:val="37"/>
  </w:num>
  <w:num w:numId="43" w16cid:durableId="208496949">
    <w:abstractNumId w:val="5"/>
  </w:num>
  <w:num w:numId="44" w16cid:durableId="1716388772">
    <w:abstractNumId w:val="45"/>
  </w:num>
  <w:num w:numId="45" w16cid:durableId="1269459911">
    <w:abstractNumId w:val="42"/>
  </w:num>
  <w:num w:numId="46" w16cid:durableId="16083840">
    <w:abstractNumId w:val="35"/>
  </w:num>
  <w:num w:numId="47" w16cid:durableId="150878647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attachedTemplate r:id="rId1"/>
  <w:doNotTrackMoves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4263E"/>
    <w:rsid w:val="000011F8"/>
    <w:rsid w:val="00011EAA"/>
    <w:rsid w:val="00014615"/>
    <w:rsid w:val="00014B2C"/>
    <w:rsid w:val="00016AF0"/>
    <w:rsid w:val="00017BFD"/>
    <w:rsid w:val="00021B85"/>
    <w:rsid w:val="00025196"/>
    <w:rsid w:val="0002672D"/>
    <w:rsid w:val="000308EC"/>
    <w:rsid w:val="00042E63"/>
    <w:rsid w:val="0004444B"/>
    <w:rsid w:val="00062B3A"/>
    <w:rsid w:val="00062D8E"/>
    <w:rsid w:val="000638E1"/>
    <w:rsid w:val="00064B03"/>
    <w:rsid w:val="00065A20"/>
    <w:rsid w:val="0006762C"/>
    <w:rsid w:val="000721DC"/>
    <w:rsid w:val="00072B2B"/>
    <w:rsid w:val="000756E9"/>
    <w:rsid w:val="00076804"/>
    <w:rsid w:val="00092793"/>
    <w:rsid w:val="0009340C"/>
    <w:rsid w:val="00093D4F"/>
    <w:rsid w:val="0009672C"/>
    <w:rsid w:val="000969F8"/>
    <w:rsid w:val="000A15FC"/>
    <w:rsid w:val="000A1626"/>
    <w:rsid w:val="000A1920"/>
    <w:rsid w:val="000A1A17"/>
    <w:rsid w:val="000A5A95"/>
    <w:rsid w:val="000A6237"/>
    <w:rsid w:val="000A769A"/>
    <w:rsid w:val="000B0D3D"/>
    <w:rsid w:val="000B4E2C"/>
    <w:rsid w:val="000B55E9"/>
    <w:rsid w:val="000B7B7E"/>
    <w:rsid w:val="000C18B8"/>
    <w:rsid w:val="000C3097"/>
    <w:rsid w:val="000C5B52"/>
    <w:rsid w:val="000C6532"/>
    <w:rsid w:val="000C6652"/>
    <w:rsid w:val="000C666F"/>
    <w:rsid w:val="000D026F"/>
    <w:rsid w:val="000D172C"/>
    <w:rsid w:val="000D33A7"/>
    <w:rsid w:val="000D7ADE"/>
    <w:rsid w:val="000E6581"/>
    <w:rsid w:val="000E68AA"/>
    <w:rsid w:val="000E69D0"/>
    <w:rsid w:val="000F5ADF"/>
    <w:rsid w:val="00100D39"/>
    <w:rsid w:val="00111233"/>
    <w:rsid w:val="0011127F"/>
    <w:rsid w:val="001172F1"/>
    <w:rsid w:val="00121DE2"/>
    <w:rsid w:val="0012212E"/>
    <w:rsid w:val="00127DDE"/>
    <w:rsid w:val="00131AAA"/>
    <w:rsid w:val="00132BD2"/>
    <w:rsid w:val="00132DD6"/>
    <w:rsid w:val="0013531B"/>
    <w:rsid w:val="00135BE3"/>
    <w:rsid w:val="00151251"/>
    <w:rsid w:val="00151B68"/>
    <w:rsid w:val="00153C9D"/>
    <w:rsid w:val="00161AC4"/>
    <w:rsid w:val="00162CC3"/>
    <w:rsid w:val="00163816"/>
    <w:rsid w:val="00167CFE"/>
    <w:rsid w:val="00172BAD"/>
    <w:rsid w:val="001737F2"/>
    <w:rsid w:val="001752E6"/>
    <w:rsid w:val="001830C3"/>
    <w:rsid w:val="00183B85"/>
    <w:rsid w:val="00191B3B"/>
    <w:rsid w:val="001A2007"/>
    <w:rsid w:val="001A6EAF"/>
    <w:rsid w:val="001A74BD"/>
    <w:rsid w:val="001B1A08"/>
    <w:rsid w:val="001C099D"/>
    <w:rsid w:val="001C386E"/>
    <w:rsid w:val="001D0FC4"/>
    <w:rsid w:val="001D1ECD"/>
    <w:rsid w:val="001D3F40"/>
    <w:rsid w:val="001D54B5"/>
    <w:rsid w:val="001E161E"/>
    <w:rsid w:val="001E6296"/>
    <w:rsid w:val="001E69DC"/>
    <w:rsid w:val="001E6BA8"/>
    <w:rsid w:val="001F5884"/>
    <w:rsid w:val="00204462"/>
    <w:rsid w:val="00223834"/>
    <w:rsid w:val="0022672D"/>
    <w:rsid w:val="002301A7"/>
    <w:rsid w:val="00237875"/>
    <w:rsid w:val="00240BAE"/>
    <w:rsid w:val="00242797"/>
    <w:rsid w:val="002476DB"/>
    <w:rsid w:val="00250BEC"/>
    <w:rsid w:val="002704C7"/>
    <w:rsid w:val="002801C5"/>
    <w:rsid w:val="00286E61"/>
    <w:rsid w:val="00292374"/>
    <w:rsid w:val="002A3FA7"/>
    <w:rsid w:val="002A7DAD"/>
    <w:rsid w:val="002B279B"/>
    <w:rsid w:val="002B4723"/>
    <w:rsid w:val="002B5219"/>
    <w:rsid w:val="002B64F4"/>
    <w:rsid w:val="002B66C6"/>
    <w:rsid w:val="002C0416"/>
    <w:rsid w:val="002C257F"/>
    <w:rsid w:val="002C28BF"/>
    <w:rsid w:val="002D1331"/>
    <w:rsid w:val="002D1A41"/>
    <w:rsid w:val="002D61D1"/>
    <w:rsid w:val="002E34F9"/>
    <w:rsid w:val="002E703C"/>
    <w:rsid w:val="002F3967"/>
    <w:rsid w:val="002F70B9"/>
    <w:rsid w:val="002F76BF"/>
    <w:rsid w:val="00300FC4"/>
    <w:rsid w:val="00305BDE"/>
    <w:rsid w:val="00307731"/>
    <w:rsid w:val="00310BAC"/>
    <w:rsid w:val="003114EE"/>
    <w:rsid w:val="003115E6"/>
    <w:rsid w:val="003127A4"/>
    <w:rsid w:val="003139B6"/>
    <w:rsid w:val="00316B2B"/>
    <w:rsid w:val="00320183"/>
    <w:rsid w:val="00327445"/>
    <w:rsid w:val="00327A84"/>
    <w:rsid w:val="003344E7"/>
    <w:rsid w:val="00334946"/>
    <w:rsid w:val="003407C8"/>
    <w:rsid w:val="00342D85"/>
    <w:rsid w:val="0034403C"/>
    <w:rsid w:val="00355BA3"/>
    <w:rsid w:val="00365A8B"/>
    <w:rsid w:val="003732C2"/>
    <w:rsid w:val="00373FC2"/>
    <w:rsid w:val="00375CA3"/>
    <w:rsid w:val="0038178C"/>
    <w:rsid w:val="00385A29"/>
    <w:rsid w:val="0039090F"/>
    <w:rsid w:val="00390FF2"/>
    <w:rsid w:val="0039443B"/>
    <w:rsid w:val="003971A3"/>
    <w:rsid w:val="003A1C3E"/>
    <w:rsid w:val="003B0902"/>
    <w:rsid w:val="003B0C0E"/>
    <w:rsid w:val="003B6282"/>
    <w:rsid w:val="003C0570"/>
    <w:rsid w:val="003C4975"/>
    <w:rsid w:val="003D6C46"/>
    <w:rsid w:val="003D7B27"/>
    <w:rsid w:val="003E2E20"/>
    <w:rsid w:val="00407F32"/>
    <w:rsid w:val="00410982"/>
    <w:rsid w:val="004154C7"/>
    <w:rsid w:val="004162FC"/>
    <w:rsid w:val="00417843"/>
    <w:rsid w:val="0041790B"/>
    <w:rsid w:val="0042603A"/>
    <w:rsid w:val="004266BE"/>
    <w:rsid w:val="004340FE"/>
    <w:rsid w:val="00434F37"/>
    <w:rsid w:val="0043707B"/>
    <w:rsid w:val="00446F7A"/>
    <w:rsid w:val="00453BB2"/>
    <w:rsid w:val="00457415"/>
    <w:rsid w:val="00461D75"/>
    <w:rsid w:val="004624A6"/>
    <w:rsid w:val="00462C53"/>
    <w:rsid w:val="00467021"/>
    <w:rsid w:val="004717FF"/>
    <w:rsid w:val="00477ACB"/>
    <w:rsid w:val="00480B70"/>
    <w:rsid w:val="00481008"/>
    <w:rsid w:val="00481695"/>
    <w:rsid w:val="00481960"/>
    <w:rsid w:val="00484725"/>
    <w:rsid w:val="00496645"/>
    <w:rsid w:val="004A1FAC"/>
    <w:rsid w:val="004A676C"/>
    <w:rsid w:val="004C16A0"/>
    <w:rsid w:val="004C1B3D"/>
    <w:rsid w:val="004D06DB"/>
    <w:rsid w:val="004D631A"/>
    <w:rsid w:val="004D6326"/>
    <w:rsid w:val="004E0689"/>
    <w:rsid w:val="004F1014"/>
    <w:rsid w:val="004F4CC1"/>
    <w:rsid w:val="004F5E1C"/>
    <w:rsid w:val="0050178C"/>
    <w:rsid w:val="00502E09"/>
    <w:rsid w:val="00505646"/>
    <w:rsid w:val="0051209D"/>
    <w:rsid w:val="00513DA4"/>
    <w:rsid w:val="00515CDB"/>
    <w:rsid w:val="0052006F"/>
    <w:rsid w:val="00532B6E"/>
    <w:rsid w:val="00537058"/>
    <w:rsid w:val="005409ED"/>
    <w:rsid w:val="0054263E"/>
    <w:rsid w:val="00544EF9"/>
    <w:rsid w:val="005460E4"/>
    <w:rsid w:val="005523D2"/>
    <w:rsid w:val="0055240D"/>
    <w:rsid w:val="005557FA"/>
    <w:rsid w:val="00557407"/>
    <w:rsid w:val="005631D8"/>
    <w:rsid w:val="0056705E"/>
    <w:rsid w:val="005719E3"/>
    <w:rsid w:val="00580492"/>
    <w:rsid w:val="00580E6D"/>
    <w:rsid w:val="005867E1"/>
    <w:rsid w:val="00587B63"/>
    <w:rsid w:val="005957C8"/>
    <w:rsid w:val="005957E1"/>
    <w:rsid w:val="005A421E"/>
    <w:rsid w:val="005A4888"/>
    <w:rsid w:val="005B6819"/>
    <w:rsid w:val="005C04E5"/>
    <w:rsid w:val="005C237F"/>
    <w:rsid w:val="005D451A"/>
    <w:rsid w:val="005E25CE"/>
    <w:rsid w:val="005E3DF5"/>
    <w:rsid w:val="005E6786"/>
    <w:rsid w:val="005E7C48"/>
    <w:rsid w:val="005F2719"/>
    <w:rsid w:val="00603370"/>
    <w:rsid w:val="00605ABC"/>
    <w:rsid w:val="00610686"/>
    <w:rsid w:val="006137A5"/>
    <w:rsid w:val="00623B25"/>
    <w:rsid w:val="0063136F"/>
    <w:rsid w:val="00632251"/>
    <w:rsid w:val="0063320B"/>
    <w:rsid w:val="00637AAD"/>
    <w:rsid w:val="006447A7"/>
    <w:rsid w:val="00650FF2"/>
    <w:rsid w:val="00651EDD"/>
    <w:rsid w:val="006576DC"/>
    <w:rsid w:val="00657FCE"/>
    <w:rsid w:val="00662252"/>
    <w:rsid w:val="006718FC"/>
    <w:rsid w:val="00680F04"/>
    <w:rsid w:val="00685DDD"/>
    <w:rsid w:val="006956F8"/>
    <w:rsid w:val="00696D0D"/>
    <w:rsid w:val="00696FA1"/>
    <w:rsid w:val="006A5C09"/>
    <w:rsid w:val="006C03FA"/>
    <w:rsid w:val="006D0A60"/>
    <w:rsid w:val="006D39D7"/>
    <w:rsid w:val="006D3C6F"/>
    <w:rsid w:val="006D7D05"/>
    <w:rsid w:val="006E7F8E"/>
    <w:rsid w:val="006F0158"/>
    <w:rsid w:val="006F18CE"/>
    <w:rsid w:val="006F2C2C"/>
    <w:rsid w:val="007133B4"/>
    <w:rsid w:val="0071439F"/>
    <w:rsid w:val="0072118B"/>
    <w:rsid w:val="0073002B"/>
    <w:rsid w:val="00730793"/>
    <w:rsid w:val="00730A59"/>
    <w:rsid w:val="007413FE"/>
    <w:rsid w:val="00755244"/>
    <w:rsid w:val="00760FD7"/>
    <w:rsid w:val="007745A0"/>
    <w:rsid w:val="00775AF6"/>
    <w:rsid w:val="0078147A"/>
    <w:rsid w:val="00784AA6"/>
    <w:rsid w:val="00785052"/>
    <w:rsid w:val="00791F7A"/>
    <w:rsid w:val="00796D81"/>
    <w:rsid w:val="007A237A"/>
    <w:rsid w:val="007A337C"/>
    <w:rsid w:val="007B0B8E"/>
    <w:rsid w:val="007B318C"/>
    <w:rsid w:val="007B589F"/>
    <w:rsid w:val="007C6D25"/>
    <w:rsid w:val="007C74D9"/>
    <w:rsid w:val="007D491D"/>
    <w:rsid w:val="007D4C5C"/>
    <w:rsid w:val="007D4C97"/>
    <w:rsid w:val="007E4DA8"/>
    <w:rsid w:val="007F3E2D"/>
    <w:rsid w:val="007F4E00"/>
    <w:rsid w:val="007F7B23"/>
    <w:rsid w:val="00801A3E"/>
    <w:rsid w:val="00801B50"/>
    <w:rsid w:val="00802281"/>
    <w:rsid w:val="00804AAB"/>
    <w:rsid w:val="00806826"/>
    <w:rsid w:val="0081142E"/>
    <w:rsid w:val="008119CE"/>
    <w:rsid w:val="00816D66"/>
    <w:rsid w:val="00820129"/>
    <w:rsid w:val="00823DE5"/>
    <w:rsid w:val="00826EFA"/>
    <w:rsid w:val="00830423"/>
    <w:rsid w:val="0083285A"/>
    <w:rsid w:val="00832CDF"/>
    <w:rsid w:val="00832D39"/>
    <w:rsid w:val="008425CF"/>
    <w:rsid w:val="0085034B"/>
    <w:rsid w:val="008504DC"/>
    <w:rsid w:val="0085149A"/>
    <w:rsid w:val="008538A1"/>
    <w:rsid w:val="008556A0"/>
    <w:rsid w:val="00862279"/>
    <w:rsid w:val="00877C87"/>
    <w:rsid w:val="00880F82"/>
    <w:rsid w:val="00883CA9"/>
    <w:rsid w:val="008855F4"/>
    <w:rsid w:val="0088641F"/>
    <w:rsid w:val="00894E7C"/>
    <w:rsid w:val="0089551D"/>
    <w:rsid w:val="00895528"/>
    <w:rsid w:val="008B012E"/>
    <w:rsid w:val="008B1A56"/>
    <w:rsid w:val="008B381E"/>
    <w:rsid w:val="008B4DDB"/>
    <w:rsid w:val="008C21DF"/>
    <w:rsid w:val="008C68D5"/>
    <w:rsid w:val="008C6B9D"/>
    <w:rsid w:val="008D4999"/>
    <w:rsid w:val="008E4C7A"/>
    <w:rsid w:val="008E7D9A"/>
    <w:rsid w:val="008F081D"/>
    <w:rsid w:val="008F1E0E"/>
    <w:rsid w:val="008F2265"/>
    <w:rsid w:val="008F31EB"/>
    <w:rsid w:val="008F3503"/>
    <w:rsid w:val="008F660A"/>
    <w:rsid w:val="00902C5F"/>
    <w:rsid w:val="009053A2"/>
    <w:rsid w:val="00906FE3"/>
    <w:rsid w:val="00907F27"/>
    <w:rsid w:val="00930CE0"/>
    <w:rsid w:val="00931D81"/>
    <w:rsid w:val="00945C73"/>
    <w:rsid w:val="009517AC"/>
    <w:rsid w:val="00956B74"/>
    <w:rsid w:val="00960E74"/>
    <w:rsid w:val="009642A3"/>
    <w:rsid w:val="00964453"/>
    <w:rsid w:val="009666B7"/>
    <w:rsid w:val="00966F84"/>
    <w:rsid w:val="00971DAD"/>
    <w:rsid w:val="0097741A"/>
    <w:rsid w:val="0098264D"/>
    <w:rsid w:val="009879AA"/>
    <w:rsid w:val="00994BA1"/>
    <w:rsid w:val="00995136"/>
    <w:rsid w:val="009B0E08"/>
    <w:rsid w:val="009C1E5F"/>
    <w:rsid w:val="009D1A8F"/>
    <w:rsid w:val="009D6161"/>
    <w:rsid w:val="00A01D63"/>
    <w:rsid w:val="00A01DFB"/>
    <w:rsid w:val="00A033A3"/>
    <w:rsid w:val="00A07E25"/>
    <w:rsid w:val="00A11215"/>
    <w:rsid w:val="00A11F38"/>
    <w:rsid w:val="00A1480D"/>
    <w:rsid w:val="00A15611"/>
    <w:rsid w:val="00A20723"/>
    <w:rsid w:val="00A22121"/>
    <w:rsid w:val="00A2743A"/>
    <w:rsid w:val="00A3760C"/>
    <w:rsid w:val="00A602CA"/>
    <w:rsid w:val="00A63EB6"/>
    <w:rsid w:val="00A65F75"/>
    <w:rsid w:val="00A724F7"/>
    <w:rsid w:val="00A72F1A"/>
    <w:rsid w:val="00A739FC"/>
    <w:rsid w:val="00A81109"/>
    <w:rsid w:val="00A8139B"/>
    <w:rsid w:val="00A8248C"/>
    <w:rsid w:val="00A8298A"/>
    <w:rsid w:val="00A9764D"/>
    <w:rsid w:val="00AA3CAC"/>
    <w:rsid w:val="00AA430A"/>
    <w:rsid w:val="00AA4543"/>
    <w:rsid w:val="00AA5070"/>
    <w:rsid w:val="00AA50FC"/>
    <w:rsid w:val="00AA5E3C"/>
    <w:rsid w:val="00AA7C96"/>
    <w:rsid w:val="00AB07AE"/>
    <w:rsid w:val="00AC347D"/>
    <w:rsid w:val="00AC36EF"/>
    <w:rsid w:val="00AC4910"/>
    <w:rsid w:val="00AC5637"/>
    <w:rsid w:val="00AC5A7C"/>
    <w:rsid w:val="00AC6F37"/>
    <w:rsid w:val="00AD0066"/>
    <w:rsid w:val="00AD3D27"/>
    <w:rsid w:val="00AD4CC5"/>
    <w:rsid w:val="00AD6545"/>
    <w:rsid w:val="00AD658D"/>
    <w:rsid w:val="00AE02AB"/>
    <w:rsid w:val="00AE1005"/>
    <w:rsid w:val="00AE550F"/>
    <w:rsid w:val="00AE6298"/>
    <w:rsid w:val="00AF0D19"/>
    <w:rsid w:val="00AF1E8B"/>
    <w:rsid w:val="00AF7B0D"/>
    <w:rsid w:val="00B05719"/>
    <w:rsid w:val="00B07856"/>
    <w:rsid w:val="00B13CC8"/>
    <w:rsid w:val="00B13D18"/>
    <w:rsid w:val="00B2333C"/>
    <w:rsid w:val="00B24232"/>
    <w:rsid w:val="00B32B9C"/>
    <w:rsid w:val="00B3419D"/>
    <w:rsid w:val="00B3434F"/>
    <w:rsid w:val="00B4435F"/>
    <w:rsid w:val="00B44391"/>
    <w:rsid w:val="00B478AA"/>
    <w:rsid w:val="00B47C7B"/>
    <w:rsid w:val="00B47E74"/>
    <w:rsid w:val="00B56CB5"/>
    <w:rsid w:val="00B608B1"/>
    <w:rsid w:val="00B7072A"/>
    <w:rsid w:val="00B757D8"/>
    <w:rsid w:val="00B77018"/>
    <w:rsid w:val="00B83796"/>
    <w:rsid w:val="00B87E55"/>
    <w:rsid w:val="00B9319E"/>
    <w:rsid w:val="00B945A1"/>
    <w:rsid w:val="00B96830"/>
    <w:rsid w:val="00B97334"/>
    <w:rsid w:val="00BA4FC3"/>
    <w:rsid w:val="00BA6C73"/>
    <w:rsid w:val="00BB29C6"/>
    <w:rsid w:val="00BB50EF"/>
    <w:rsid w:val="00BC3B9D"/>
    <w:rsid w:val="00BC3C73"/>
    <w:rsid w:val="00BC680C"/>
    <w:rsid w:val="00BD2B8E"/>
    <w:rsid w:val="00BE0782"/>
    <w:rsid w:val="00BE39AE"/>
    <w:rsid w:val="00BE4A34"/>
    <w:rsid w:val="00BF4040"/>
    <w:rsid w:val="00C01008"/>
    <w:rsid w:val="00C0122B"/>
    <w:rsid w:val="00C0578B"/>
    <w:rsid w:val="00C074EA"/>
    <w:rsid w:val="00C125CF"/>
    <w:rsid w:val="00C1564B"/>
    <w:rsid w:val="00C30E44"/>
    <w:rsid w:val="00C33141"/>
    <w:rsid w:val="00C35BB4"/>
    <w:rsid w:val="00C52BDD"/>
    <w:rsid w:val="00C607F8"/>
    <w:rsid w:val="00C67890"/>
    <w:rsid w:val="00C70DAC"/>
    <w:rsid w:val="00C72517"/>
    <w:rsid w:val="00C74438"/>
    <w:rsid w:val="00C879AB"/>
    <w:rsid w:val="00C95ED6"/>
    <w:rsid w:val="00C96405"/>
    <w:rsid w:val="00C96A68"/>
    <w:rsid w:val="00C978E7"/>
    <w:rsid w:val="00CA52CD"/>
    <w:rsid w:val="00CA60D0"/>
    <w:rsid w:val="00CB025E"/>
    <w:rsid w:val="00CB2EC6"/>
    <w:rsid w:val="00CD147E"/>
    <w:rsid w:val="00CD1862"/>
    <w:rsid w:val="00CD2D82"/>
    <w:rsid w:val="00CD2E1C"/>
    <w:rsid w:val="00CD3E05"/>
    <w:rsid w:val="00CD74B2"/>
    <w:rsid w:val="00CE7423"/>
    <w:rsid w:val="00CE79F3"/>
    <w:rsid w:val="00CF68CB"/>
    <w:rsid w:val="00CF6E51"/>
    <w:rsid w:val="00D117C0"/>
    <w:rsid w:val="00D1326F"/>
    <w:rsid w:val="00D13CC1"/>
    <w:rsid w:val="00D31770"/>
    <w:rsid w:val="00D423C1"/>
    <w:rsid w:val="00D43D4D"/>
    <w:rsid w:val="00D45F47"/>
    <w:rsid w:val="00D5629B"/>
    <w:rsid w:val="00D57DE5"/>
    <w:rsid w:val="00D60C3E"/>
    <w:rsid w:val="00D61022"/>
    <w:rsid w:val="00D7025D"/>
    <w:rsid w:val="00D77056"/>
    <w:rsid w:val="00D77369"/>
    <w:rsid w:val="00D83791"/>
    <w:rsid w:val="00D91F6B"/>
    <w:rsid w:val="00D935C6"/>
    <w:rsid w:val="00D96356"/>
    <w:rsid w:val="00DA20B1"/>
    <w:rsid w:val="00DA2332"/>
    <w:rsid w:val="00DA28F1"/>
    <w:rsid w:val="00DA7215"/>
    <w:rsid w:val="00DB2878"/>
    <w:rsid w:val="00DB3C87"/>
    <w:rsid w:val="00DC23DB"/>
    <w:rsid w:val="00DC6858"/>
    <w:rsid w:val="00DD3E12"/>
    <w:rsid w:val="00DD6FF1"/>
    <w:rsid w:val="00DD7613"/>
    <w:rsid w:val="00DE462C"/>
    <w:rsid w:val="00DE684B"/>
    <w:rsid w:val="00DE7AA0"/>
    <w:rsid w:val="00DF34BE"/>
    <w:rsid w:val="00DF44AA"/>
    <w:rsid w:val="00DF56B6"/>
    <w:rsid w:val="00E03B96"/>
    <w:rsid w:val="00E055AB"/>
    <w:rsid w:val="00E15AB4"/>
    <w:rsid w:val="00E17D4F"/>
    <w:rsid w:val="00E21CB6"/>
    <w:rsid w:val="00E22C37"/>
    <w:rsid w:val="00E27402"/>
    <w:rsid w:val="00E30145"/>
    <w:rsid w:val="00E37277"/>
    <w:rsid w:val="00E42985"/>
    <w:rsid w:val="00E46B52"/>
    <w:rsid w:val="00E5385E"/>
    <w:rsid w:val="00E65BF6"/>
    <w:rsid w:val="00E710F7"/>
    <w:rsid w:val="00E73385"/>
    <w:rsid w:val="00E86284"/>
    <w:rsid w:val="00E9386F"/>
    <w:rsid w:val="00EA1750"/>
    <w:rsid w:val="00EA1EBA"/>
    <w:rsid w:val="00EA7FB8"/>
    <w:rsid w:val="00EB0B38"/>
    <w:rsid w:val="00EB0EA6"/>
    <w:rsid w:val="00EB32FA"/>
    <w:rsid w:val="00EC4E16"/>
    <w:rsid w:val="00EC5CD7"/>
    <w:rsid w:val="00EC6A81"/>
    <w:rsid w:val="00EC6ECD"/>
    <w:rsid w:val="00EC7E42"/>
    <w:rsid w:val="00ED1606"/>
    <w:rsid w:val="00ED3E0A"/>
    <w:rsid w:val="00ED5D4F"/>
    <w:rsid w:val="00ED778A"/>
    <w:rsid w:val="00EE3345"/>
    <w:rsid w:val="00EE4330"/>
    <w:rsid w:val="00EF4CBE"/>
    <w:rsid w:val="00EF53A3"/>
    <w:rsid w:val="00EF6B5D"/>
    <w:rsid w:val="00EF77A3"/>
    <w:rsid w:val="00EF7CCC"/>
    <w:rsid w:val="00F02971"/>
    <w:rsid w:val="00F036CB"/>
    <w:rsid w:val="00F067EE"/>
    <w:rsid w:val="00F06A0E"/>
    <w:rsid w:val="00F07351"/>
    <w:rsid w:val="00F10EC3"/>
    <w:rsid w:val="00F255EE"/>
    <w:rsid w:val="00F33DBD"/>
    <w:rsid w:val="00F50BE6"/>
    <w:rsid w:val="00F60656"/>
    <w:rsid w:val="00F65FC6"/>
    <w:rsid w:val="00F71813"/>
    <w:rsid w:val="00F747B9"/>
    <w:rsid w:val="00F74912"/>
    <w:rsid w:val="00F86C87"/>
    <w:rsid w:val="00F90521"/>
    <w:rsid w:val="00F92047"/>
    <w:rsid w:val="00F93282"/>
    <w:rsid w:val="00F973C6"/>
    <w:rsid w:val="00FA078A"/>
    <w:rsid w:val="00FA1BFE"/>
    <w:rsid w:val="00FA4432"/>
    <w:rsid w:val="00FA520C"/>
    <w:rsid w:val="00FA5B0F"/>
    <w:rsid w:val="00FB096D"/>
    <w:rsid w:val="00FB5AAA"/>
    <w:rsid w:val="00FC0941"/>
    <w:rsid w:val="00FC5A8D"/>
    <w:rsid w:val="00FD21F6"/>
    <w:rsid w:val="00FD359F"/>
    <w:rsid w:val="00FD6921"/>
    <w:rsid w:val="00FD76CA"/>
    <w:rsid w:val="00FE158A"/>
    <w:rsid w:val="00FF20CF"/>
    <w:rsid w:val="00FF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EA2D4E8A-9077-44C9-8679-E509D4821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7D9A"/>
    <w:pPr>
      <w:spacing w:before="240" w:after="240"/>
    </w:pPr>
    <w:rPr>
      <w:rFonts w:ascii="Arial" w:hAnsi="Arial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A3FA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B443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4435F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link w:val="Header"/>
    <w:uiPriority w:val="99"/>
    <w:rsid w:val="00B4435F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B4435F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link w:val="Footer"/>
    <w:uiPriority w:val="99"/>
    <w:rsid w:val="00B4435F"/>
    <w:rPr>
      <w:rFonts w:ascii="Arial" w:hAnsi="Arial"/>
      <w:sz w:val="24"/>
    </w:rPr>
  </w:style>
  <w:style w:type="character" w:styleId="PlaceholderText">
    <w:name w:val="Placeholder Text"/>
    <w:uiPriority w:val="99"/>
    <w:semiHidden/>
    <w:rsid w:val="00316B2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17D4F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17D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332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m%20Shea\AppData\Roaming\Microsoft\Templates\Pleading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442965-C45F-4771-9BAC-0B2B5BAAC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Pleading</Template>
  <TotalTime>0</TotalTime>
  <Pages>5</Pages>
  <Words>638</Words>
  <Characters>3637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Petition to Recognize a Relationship as a Marriage</vt:lpstr>
    </vt:vector>
  </TitlesOfParts>
  <Company>Utah State Courts</Company>
  <LinksUpToDate>false</LinksUpToDate>
  <CharactersWithSpaces>4267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Petition to Recognize a Relationship as a Marriage</dc:title>
  <dc:subject>Petition to Recognize a Relationship as a Marriage</dc:subject>
  <dc:creator>Tim Shea</dc:creator>
  <cp:keywords>Petition to Recognize a Relationship as a Marriage</cp:keywords>
  <cp:lastModifiedBy>Jake Quackenbush</cp:lastModifiedBy>
  <cp:revision>2</cp:revision>
  <cp:lastPrinted>2021-03-30T21:38:00Z</cp:lastPrinted>
  <dcterms:created xsi:type="dcterms:W3CDTF">2025-01-10T21:36:00Z</dcterms:created>
  <dcterms:modified xsi:type="dcterms:W3CDTF">2025-01-10T21:36:00Z</dcterms:modified>
</cp:coreProperties>
</file>